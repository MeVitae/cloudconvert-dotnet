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2.xml" ContentType="application/vnd.openxmlformats-officedocument.wordprocessingml.settings+xml"/>
  <Override PartName="/word/glossary/styles22.xml" ContentType="application/vnd.openxmlformats-officedocument.wordprocessingml.styles+xml"/>
  <Override PartName="/word/glossary/fontTable.xml" ContentType="application/vnd.openxmlformats-officedocument.wordprocessingml.fontTable+xml"/>
  <Override PartName="/word/webSettings22.xml" ContentType="application/vnd.openxmlformats-officedocument.wordprocessingml.webSettings+xml"/>
  <Override PartName="/word/fontTable22.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Pr="00CF1A49" w:rsidR="00692703" w:rsidTr="00F508E0" w14:paraId="29B254F0" w14:textId="77777777">
        <w:trPr>
          <w:trHeight w:val="3119" w:hRule="exact"/>
        </w:trPr>
        <w:tc>
          <w:tcPr>
            <w:tcW w:w="9360" w:type="dxa"/>
            <w:tcMar>
              <w:top w:w="0" w:type="dxa"/>
              <w:bottom w:w="0" w:type="dxa"/>
            </w:tcMar>
          </w:tcPr>
          <w:p w:rsidRPr="00CF1A49" w:rsidR="00692703" w:rsidP="00913946" w:rsidRDefault="004B309C" w14:paraId="2B2698F4" w14:textId="77777777">
            <w:pPr>
              <w:pStyle w:val="Title"/>
            </w:pPr>
            <w:sdt>
              <w:sdtPr>
                <w:alias w:val="Enter first name:"/>
                <w:tag w:val="Enter first name:"/>
                <w:id w:val="776906629"/>
                <w:placeholder>
                  <w:docPart w:val="A02C8BBFB93C4AA081961C7FF3D56F20"/>
                </w:placeholder>
                <w:temporary/>
                <w:showingPlcHdr/>
                <w15:appearance w15:val="hidden"/>
              </w:sdtPr>
              <w:sdtEndPr/>
              <w:sdtContent>
                <w:r w:rsidR="00007728">
                  <w:t xml:space="preserve">Anila</w:t>
                </w:r>
              </w:sdtContent>
            </w:sdt>
            <w:r w:rsidRPr="00CF1A49" w:rsidR="00692703">
              <w:t xml:space="preserve"> </w:t>
            </w:r>
            <w:sdt>
              <w:sdtPr>
                <w:rPr>
                  <w:rStyle w:val="IntenseEmphasis"/>
                </w:rPr>
                <w:alias w:val="Enter last name:"/>
                <w:tag w:val="Enter last name:"/>
                <w:id w:val="1790784858"/>
                <w:placeholder>
                  <w:docPart w:val="01D4F60E5D4A412BA8F7FAEEBF4E6DC0"/>
                </w:placeholder>
                <w:temporary/>
                <w:showingPlcHdr/>
                <w15:appearance w15:val="hidden"/>
              </w:sdtPr>
              <w:sdtEndPr>
                <w:rPr>
                  <w:rStyle w:val="DefaultParagraphFont"/>
                  <w:b w:val="0"/>
                  <w:iCs w:val="0"/>
                  <w:color w:val="595959" w:themeColor="text1" w:themeTint="A6"/>
                </w:rPr>
              </w:sdtEndPr>
              <w:sdtContent>
                <w:r w:rsidRPr="00DF4D6C" w:rsidR="00C57FC6">
                  <w:rPr>
                    <w:rStyle w:val="IntenseEmphasis"/>
                  </w:rPr>
                  <w:t>BECKTON</w:t>
                </w:r>
              </w:sdtContent>
            </w:sdt>
          </w:p>
          <w:p w:rsidRPr="00CF1A49" w:rsidR="00692703" w:rsidP="00913946" w:rsidRDefault="004B309C" w14:paraId="02C6881C" w14:textId="6B28599E">
            <w:pPr>
              <w:pStyle w:val="ContactInfo"/>
              <w:contextualSpacing w:val="0"/>
            </w:pPr>
            <w:sdt>
              <w:sdtPr>
                <w:alias w:val="Enter address:"/>
                <w:tag w:val="Enter address:"/>
                <w:id w:val="352083995"/>
                <w:placeholder>
                  <w:docPart w:val="518E241D28DF4868BD37CB7E84321DA9"/>
                </w:placeholder>
                <w:temporary/>
                <w:showingPlcHdr/>
                <w15:appearance w15:val="hidden"/>
              </w:sdtPr>
              <w:sdtEndPr/>
              <w:sdtContent>
                <w:r w:rsidRPr="00CF1A49" w:rsidR="00C57FC6">
                  <w:t>
39 George Street
SOUTHAMPTON
SO47 9ZK
</w:t>
                </w:r>
              </w:sdtContent>
            </w:sdt>
            <w:r w:rsidRPr="00CF1A49" w:rsidR="00692703">
              <w:t xml:space="preserve"> </w:t>
            </w:r>
            <w:sdt>
              <w:sdtPr>
                <w:alias w:val="Divider dot:"/>
                <w:tag w:val="Divider dot:"/>
                <w:id w:val="-1459182552"/>
                <w:placeholder>
                  <w:docPart w:val="BED63592E94C4F60A4C20474CC90E5CD"/>
                </w:placeholder>
                <w:temporary/>
                <w:showingPlcHdr/>
                <w15:appearance w15:val="hidden"/>
              </w:sdtPr>
              <w:sdtEndPr/>
              <w:sdtContent>
                <w:r w:rsidRPr="00CF1A49" w:rsidR="00692703">
                  <w:t>·</w:t>
                </w:r>
              </w:sdtContent>
            </w:sdt>
            <w:r w:rsidRPr="00CF1A49" w:rsidR="00692703">
              <w:t xml:space="preserve"> </w:t>
            </w:r>
            <w:sdt>
              <w:sdtPr>
                <w:alias w:val="Enter phone:"/>
                <w:tag w:val="Enter phone:"/>
                <w:id w:val="-1993482697"/>
                <w:placeholder>
                  <w:docPart w:val="30A0778A774A421886C232DC5D5EDD6D"/>
                </w:placeholder>
                <w:temporary/>
                <w:showingPlcHdr/>
                <w15:appearance w15:val="hidden"/>
              </w:sdtPr>
              <w:sdtEndPr/>
              <w:sdtContent>
                <w:r w:rsidRPr="00CF1A49" w:rsidR="00C57FC6">
                  <w:t>07943852646</w:t>
                </w:r>
              </w:sdtContent>
            </w:sdt>
            <w:r w:rsidR="00F508E0">
              <w:t xml:space="preserve"> </w:t>
            </w:r>
            <w:sdt>
              <w:sdtPr>
                <w:alias w:val="Divider dot:"/>
                <w:tag w:val="Divider dot:"/>
                <w:id w:val="-305092126"/>
                <w:placeholder>
                  <w:docPart w:val="44FCE05445354093829A8CD77EC0CF9C"/>
                </w:placeholder>
                <w:temporary/>
                <w:showingPlcHdr/>
                <w15:appearance w15:val="hidden"/>
              </w:sdtPr>
              <w:sdtEndPr/>
              <w:sdtContent>
                <w:r w:rsidRPr="00CF1A49" w:rsidR="007A4076">
                  <w:t>·</w:t>
                </w:r>
              </w:sdtContent>
            </w:sdt>
            <w:r w:rsidR="007A4076">
              <w:t xml:space="preserve"> </w:t>
            </w:r>
            <w:sdt>
              <w:sdtPr>
                <w:alias w:val="Nationality:"/>
                <w:tag w:val="Nationality:"/>
                <w:id w:val="-1227678256"/>
                <w:placeholder>
                  <w:docPart w:val="12FE3C7CA8424AF2A52CFBEAEEC7BF83"/>
                </w:placeholder>
                <w:temporary/>
                <w:showingPlcHdr/>
                <w15:appearance w15:val="hidden"/>
              </w:sdtPr>
              <w:sdtEndPr/>
              <w:sdtContent>
                <w:r w:rsidRPr="007A4076" w:rsidR="007A4076">
                  <w:t/>
                </w:r>
              </w:sdtContent>
            </w:sdt>
            <w:r w:rsidR="007A4076">
              <w:t xml:space="preserve"> </w:t>
            </w:r>
            <w:sdt>
              <w:sdtPr>
                <w:alias w:val="Divider dot:"/>
                <w:tag w:val="Divider dot:"/>
                <w:id w:val="969632973"/>
                <w:placeholder>
                  <w:docPart w:val="4594AE9F585C4CECB9BE987B9C549CEA"/>
                </w:placeholder>
                <w:temporary/>
                <w:showingPlcHdr/>
                <w15:appearance w15:val="hidden"/>
              </w:sdtPr>
              <w:sdtEndPr/>
              <w:sdtContent>
                <w:r w:rsidRPr="00CF1A49" w:rsidR="00F508E0">
                  <w:t>·</w:t>
                </w:r>
              </w:sdtContent>
            </w:sdt>
            <w:r w:rsidR="00F508E0">
              <w:t xml:space="preserve"> </w:t>
            </w:r>
            <w:sdt>
              <w:sdtPr>
                <w:alias w:val="Martial Status:"/>
                <w:tag w:val="Martial Status:"/>
                <w:id w:val="376670411"/>
                <w:placeholder>
                  <w:docPart w:val="0FD5C818C689470EBC1F423CD552C389"/>
                </w:placeholder>
                <w:temporary/>
                <w:showingPlcHdr/>
                <w15:appearance w15:val="hidden"/>
              </w:sdtPr>
              <w:sdtEndPr/>
              <w:sdtContent>
                <w:r w:rsidR="00F508E0">
                  <w:t xml:space="preserve">civil partnership</w:t>
                </w:r>
                <w:bookmarkStart w:name="_GoBack" w:id="0"/>
                <w:bookmarkEnd w:id="0"/>
              </w:sdtContent>
            </w:sdt>
          </w:p>
          <w:p w:rsidRPr="00CF1A49" w:rsidR="00692703" w:rsidP="00913946" w:rsidRDefault="004B309C" w14:paraId="156047E2" w14:textId="77777777">
            <w:pPr>
              <w:pStyle w:val="ContactInfoEmphasis"/>
              <w:contextualSpacing w:val="0"/>
            </w:pPr>
            <w:sdt>
              <w:sdtPr>
                <w:alias w:val="Enter email:"/>
                <w:tag w:val="Enter email:"/>
                <w:id w:val="1154873695"/>
                <w:placeholder>
                  <w:docPart w:val="53FE1ED48C2444C98016002644CF1D2A"/>
                </w:placeholder>
                <w:temporary/>
                <w:showingPlcHdr/>
                <w15:appearance w15:val="hidden"/>
              </w:sdtPr>
              <w:sdtEndPr/>
              <w:sdtContent>
                <w:r w:rsidRPr="00CF1A49" w:rsidR="00C57FC6">
                  <w:t>AnilaBECKTON@yandex.de</w:t>
                </w:r>
              </w:sdtContent>
            </w:sdt>
            <w:r w:rsidRPr="00CF1A49" w:rsidR="00692703">
              <w:t xml:space="preserve"> </w:t>
            </w:r>
            <w:sdt>
              <w:sdtPr>
                <w:alias w:val="Divider dot:"/>
                <w:tag w:val="Divider dot:"/>
                <w:id w:val="2000459528"/>
                <w:placeholder>
                  <w:docPart w:val="B6FBBFB33EA542F6BAC2D7745B2599E9"/>
                </w:placeholder>
                <w:temporary/>
                <w:showingPlcHdr/>
                <w15:appearance w15:val="hidden"/>
              </w:sdtPr>
              <w:sdtEndPr/>
              <w:sdtContent>
                <w:r w:rsidRPr="00CF1A49" w:rsidR="00692703">
                  <w:t>·</w:t>
                </w:r>
              </w:sdtContent>
            </w:sdt>
            <w:r w:rsidRPr="00CF1A49" w:rsidR="00692703">
              <w:t xml:space="preserve"> </w:t>
            </w:r>
            <w:sdt>
              <w:sdtPr>
                <w:alias w:val="Enter LinkedIn profile:"/>
                <w:tag w:val="Enter LinkedIn profile:"/>
                <w:id w:val="-1332902444"/>
                <w:placeholder>
                  <w:docPart w:val="78189289A328430B9715DF25E85577E0"/>
                </w:placeholder>
                <w:temporary/>
                <w:showingPlcHdr/>
                <w15:appearance w15:val="hidden"/>
              </w:sdtPr>
              <w:sdtEndPr/>
              <w:sdtContent>
                <w:r w:rsidRPr="00CF1A49" w:rsidR="00C57FC6">
                  <w:t>linkedin.com/in/Anila-BECKTON-19496955</w:t>
                </w:r>
              </w:sdtContent>
            </w:sdt>
            <w:r w:rsidRPr="00CF1A49" w:rsidR="00692703">
              <w:t xml:space="preserve"> </w:t>
            </w:r>
            <w:sdt>
              <w:sdtPr>
                <w:alias w:val="Divider dot:"/>
                <w:tag w:val="Divider dot:"/>
                <w:id w:val="759871761"/>
                <w:placeholder>
                  <w:docPart w:val="D77859773CC047C692C0283C6A8F1B9A"/>
                </w:placeholder>
                <w:temporary/>
                <w:showingPlcHdr/>
                <w15:appearance w15:val="hidden"/>
              </w:sdtPr>
              <w:sdtEndPr/>
              <w:sdtContent>
                <w:r w:rsidRPr="00CF1A49" w:rsidR="00692703">
                  <w:t>·</w:t>
                </w:r>
              </w:sdtContent>
            </w:sdt>
            <w:r w:rsidRPr="00CF1A49" w:rsidR="00692703">
              <w:t xml:space="preserve"> </w:t>
            </w:r>
            <w:sdt>
              <w:sdtPr>
                <w:alias w:val="Enter Twitter/blog/portfolio:"/>
                <w:tag w:val="Enter Twitter/blog/portfolio:"/>
                <w:id w:val="-219367353"/>
                <w:placeholder>
                  <w:docPart w:val="B0427A4A62974C81B7AD29B06BEA965F"/>
                </w:placeholder>
                <w:temporary/>
                <w:showingPlcHdr/>
                <w15:appearance w15:val="hidden"/>
              </w:sdtPr>
              <w:sdtEndPr/>
              <w:sdtContent>
                <w:r w:rsidRPr="00CF1A49" w:rsidR="00C57FC6">
                  <w:t>facebook.com/Anila-BECKTON-66543817</w:t>
                </w:r>
              </w:sdtContent>
            </w:sdt>
          </w:p>
        </w:tc>
      </w:tr>
      <w:tr w:rsidRPr="00CF1A49" w:rsidR="009571D8" w:rsidTr="00692703" w14:paraId="4B08C887" w14:textId="77777777">
        <w:tc>
          <w:tcPr>
            <w:tcW w:w="9360" w:type="dxa"/>
            <w:tcMar>
              <w:top w:w="432" w:type="dxa"/>
            </w:tcMar>
          </w:tcPr>
          <w:p w:rsidRPr="00CF1A49" w:rsidR="001755A8" w:rsidP="00913946" w:rsidRDefault="004B309C" w14:paraId="39714FA2" w14:textId="77777777">
            <w:pPr>
              <w:contextualSpacing w:val="0"/>
            </w:pPr>
            <w:sdt>
              <w:sdtPr>
                <w:alias w:val="Enter resume text:"/>
                <w:tag w:val="Enter resume text:"/>
                <w:id w:val="695814508"/>
                <w:placeholder>
                  <w:docPart w:val="711111478486446FAE963BD41D0ED9EF"/>
                </w:placeholder>
                <w:temporary/>
                <w:showingPlcHdr/>
                <w15:appearance w15:val="hidden"/>
              </w:sdtPr>
              <w:sdtEndPr/>
              <w:sdtContent>
                <w:r w:rsidRPr="00CF1A49" w:rsidR="009571D8">
                  <w:t>I am a kind person that practices the relgion Catholicism who is Androsexual and civil partnership. I also have Down syndrome but this doesn't define me and I am a hardworker.  with background as care asisttentand house kepper looking to join a growing entrepreneurial organisation as part of the team.  </w:t>
                </w:r>
              </w:sdtContent>
            </w:sdt>
          </w:p>
        </w:tc>
      </w:tr>
    </w:tbl>
    <w:p w:rsidRPr="00CF1A49" w:rsidR="004E01EB" w:rsidP="004E01EB" w:rsidRDefault="004B309C" w14:paraId="2B01B23E" w14:textId="77777777">
      <w:pPr>
        <w:pStyle w:val="Heading1"/>
      </w:pPr>
      <w:sdt>
        <w:sdtPr>
          <w:alias w:val="Experience:"/>
          <w:tag w:val="Experience:"/>
          <w:id w:val="-1983300934"/>
          <w:placeholder>
            <w:docPart w:val="1642B7A0A30544B29C4993EA4FBB65CA"/>
          </w:placeholder>
          <w:temporary/>
          <w:showingPlcHdr/>
          <w15:appearance w15:val="hidden"/>
        </w:sdtPr>
        <w:sdtEndPr/>
        <w:sdtContent>
          <w:r w:rsidRPr="00CF1A49" w:rsidR="004E01EB">
            <w:t>Experience</w:t>
          </w:r>
        </w:sdtContent>
      </w:sdt>
    </w:p>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xperience layout table"/>
      </w:tblPr>
      <w:tblGrid>
        <w:gridCol w:w="9290"/>
      </w:tblGrid>
      <w:tr w:rsidRPr="00CF1A49" w:rsidR="001D0BF1" w:rsidTr="00D66A52" w14:paraId="7FC9DAAD" w14:textId="77777777">
        <w:tc>
          <w:tcPr>
            <w:tcW w:w="9355" w:type="dxa"/>
          </w:tcPr>
          <w:p w:rsidRPr="00CF1A49" w:rsidR="001D0BF1" w:rsidP="001D0BF1" w:rsidRDefault="004B309C" w14:paraId="7B1FCE22" w14:textId="77777777">
            <w:pPr>
              <w:pStyle w:val="Heading3"/>
              <w:contextualSpacing w:val="0"/>
              <w:outlineLvl w:val="2"/>
            </w:pPr>
            <w:sdt>
              <w:sdtPr>
                <w:alias w:val="Enter date from for company 1: "/>
                <w:tag w:val="Enter date from for company 1: "/>
                <w:id w:val="47496943"/>
                <w:placeholder>
                  <w:docPart w:val="72383C57779E47D7B8769D3AFD22ADA2"/>
                </w:placeholder>
                <w:temporary/>
                <w:showingPlcHdr/>
                <w15:appearance w15:val="hidden"/>
              </w:sdtPr>
              <w:sdtEndPr/>
              <w:sdtContent>
                <w:r w:rsidRPr="00CF1A49" w:rsidR="001D0BF1">
                  <w:t>2014</w:t>
                </w:r>
              </w:sdtContent>
            </w:sdt>
            <w:r w:rsidRPr="00CF1A49" w:rsidR="001D0BF1">
              <w:t xml:space="preserve"> – </w:t>
            </w:r>
            <w:sdt>
              <w:sdtPr>
                <w:alias w:val="Enter date to for company 1: "/>
                <w:tag w:val="Enter date to for company 1: "/>
                <w:id w:val="182949357"/>
                <w:placeholder>
                  <w:docPart w:val="63FA6735309441289755F5D6F9CB3823"/>
                </w:placeholder>
                <w:temporary/>
                <w:showingPlcHdr/>
                <w15:appearance w15:val="hidden"/>
              </w:sdtPr>
              <w:sdtEndPr/>
              <w:sdtContent>
                <w:r w:rsidRPr="00CF1A49" w:rsidR="001D0BF1">
                  <w:t>2018</w:t>
                </w:r>
              </w:sdtContent>
            </w:sdt>
          </w:p>
          <w:p w:rsidRPr="00CF1A49" w:rsidR="001D0BF1" w:rsidP="001D0BF1" w:rsidRDefault="004B309C" w14:paraId="0E33F7D9" w14:textId="77777777">
            <w:pPr>
              <w:pStyle w:val="Heading2"/>
              <w:contextualSpacing w:val="0"/>
              <w:outlineLvl w:val="1"/>
            </w:pPr>
            <w:sdt>
              <w:sdtPr>
                <w:alias w:val="Enter job title 1:"/>
                <w:tag w:val="Enter job title 1:"/>
                <w:id w:val="1301963717"/>
                <w:placeholder>
                  <w:docPart w:val="835E20DD91B84A4CA7BBAA65C0AE10D1"/>
                </w:placeholder>
                <w:temporary/>
                <w:showingPlcHdr/>
                <w15:appearance w15:val="hidden"/>
              </w:sdtPr>
              <w:sdtEndPr/>
              <w:sdtContent>
                <w:r w:rsidRPr="00CF1A49" w:rsidR="001D0BF1">
                  <w:t>security</w:t>
                </w:r>
              </w:sdtContent>
            </w:sdt>
            <w:r w:rsidRPr="00CF1A49" w:rsidR="001D0BF1">
              <w:t xml:space="preserve">, </w:t>
            </w:r>
            <w:sdt>
              <w:sdtPr>
                <w:rPr>
                  <w:rStyle w:val="SubtleReference"/>
                </w:rPr>
                <w:alias w:val="Enter company 1:"/>
                <w:tag w:val="Enter company 1:"/>
                <w:id w:val="-1746411152"/>
                <w:placeholder>
                  <w:docPart w:val="E4AB2FA84EE84E38B3F96801A93CA310"/>
                </w:placeholder>
                <w:temporary/>
                <w:showingPlcHdr/>
                <w15:appearance w15:val="hidden"/>
              </w:sdtPr>
              <w:sdtEndPr>
                <w:rPr>
                  <w:rStyle w:val="DefaultParagraphFont"/>
                  <w:b/>
                  <w:smallCaps w:val="0"/>
                  <w:color w:val="1D824C" w:themeColor="accent1"/>
                </w:rPr>
              </w:sdtEndPr>
              <w:sdtContent>
                <w:r w:rsidRPr="00CF1A49" w:rsidR="00D66A52">
                  <w:rPr>
                    <w:rStyle w:val="SubtleReference"/>
                  </w:rPr>
                  <w:t>esamfy supply ltd</w:t>
                </w:r>
              </w:sdtContent>
            </w:sdt>
          </w:p>
          <w:sdt>
            <w:sdtPr>
              <w:alias w:val="Enter job details 1:"/>
              <w:tag w:val="Enter job details 1:"/>
              <w:id w:val="-1173257961"/>
              <w:placeholder>
                <w:docPart w:val="995D65A75F8A4151A6E3B6C34B949488"/>
              </w:placeholder>
              <w:temporary/>
              <w:showingPlcHdr/>
              <w15:appearance w15:val="hidden"/>
            </w:sdtPr>
            <w:sdtEndPr/>
            <w:sdtContent>
              <w:p w:rsidRPr="00CF1A49" w:rsidR="001E3120" w:rsidP="001D0BF1" w:rsidRDefault="00F9624D" w14:paraId="7AB7FF4B" w14:textId="77777777">
                <w:pPr>
                  <w:contextualSpacing w:val="0"/>
                </w:pPr>
                <w:r w:rsidRPr="00CF1A49">
                  <w:t>Development cum maintenance of CSC's IT product on Mainframe platform for various US based Life Insurance companies.Worked at onsite in Dallas, Texas, USA to migrate client's (Wilton Re) existing system to the CSC product. Received "Player of the Week" award twice at the client site.</w:t>
                </w:r>
              </w:p>
            </w:sdtContent>
          </w:sdt>
        </w:tc>
      </w:tr>
      <w:tr w:rsidRPr="00CF1A49" w:rsidR="00F61DF9" w:rsidTr="00F61DF9" w14:paraId="33D3F457" w14:textId="77777777">
        <w:tc>
          <w:tcPr>
            <w:tcW w:w="9355" w:type="dxa"/>
            <w:tcMar>
              <w:top w:w="216" w:type="dxa"/>
            </w:tcMar>
          </w:tcPr>
          <w:p w:rsidRPr="00CF1A49" w:rsidR="00F61DF9" w:rsidP="00F61DF9" w:rsidRDefault="004B309C" w14:paraId="7DD7178E" w14:textId="77777777">
            <w:pPr>
              <w:pStyle w:val="Heading3"/>
              <w:contextualSpacing w:val="0"/>
              <w:outlineLvl w:val="2"/>
            </w:pPr>
            <w:sdt>
              <w:sdtPr>
                <w:alias w:val="Enter date from for company 2: "/>
                <w:tag w:val="Enter date from for company 2:"/>
                <w:id w:val="1784141449"/>
                <w:placeholder>
                  <w:docPart w:val="8B0C4662A2EF4F0DB8396B2F6607C411"/>
                </w:placeholder>
                <w:temporary/>
                <w:showingPlcHdr/>
                <w15:appearance w15:val="hidden"/>
              </w:sdtPr>
              <w:sdtEndPr/>
              <w:sdtContent>
                <w:r w:rsidRPr="00CF1A49" w:rsidR="00F61DF9">
                  <w:t>2008</w:t>
                </w:r>
              </w:sdtContent>
            </w:sdt>
            <w:r w:rsidRPr="00CF1A49" w:rsidR="00F61DF9">
              <w:t xml:space="preserve"> – </w:t>
            </w:r>
            <w:sdt>
              <w:sdtPr>
                <w:alias w:val="Enter date to for company 2: "/>
                <w:tag w:val="Enter date to for company 2: "/>
                <w:id w:val="925229790"/>
                <w:placeholder>
                  <w:docPart w:val="C8D622367E52406F8E1BC4EA7A7BD9FC"/>
                </w:placeholder>
                <w:temporary/>
                <w:showingPlcHdr/>
                <w15:appearance w15:val="hidden"/>
              </w:sdtPr>
              <w:sdtEndPr/>
              <w:sdtContent>
                <w:r w:rsidRPr="00CF1A49" w:rsidR="00F61DF9">
                  <w:t>2013</w:t>
                </w:r>
              </w:sdtContent>
            </w:sdt>
          </w:p>
          <w:p w:rsidRPr="00CF1A49" w:rsidR="00F61DF9" w:rsidP="00F61DF9" w:rsidRDefault="004B309C" w14:paraId="3FAF9467" w14:textId="77777777">
            <w:pPr>
              <w:pStyle w:val="Heading2"/>
              <w:contextualSpacing w:val="0"/>
              <w:outlineLvl w:val="1"/>
            </w:pPr>
            <w:sdt>
              <w:sdtPr>
                <w:alias w:val="Enter job title 2:"/>
                <w:tag w:val="Enter job title 2:"/>
                <w:id w:val="1702816861"/>
                <w:placeholder>
                  <w:docPart w:val="1CE6EE64DF7047869E80E24E5195A564"/>
                </w:placeholder>
                <w:temporary/>
                <w:showingPlcHdr/>
                <w15:appearance w15:val="hidden"/>
              </w:sdtPr>
              <w:sdtEndPr/>
              <w:sdtContent>
                <w:r w:rsidRPr="00CF1A49" w:rsidR="00F61DF9">
                  <w:t>security</w:t>
                </w:r>
              </w:sdtContent>
            </w:sdt>
            <w:r w:rsidRPr="00CF1A49" w:rsidR="00F61DF9">
              <w:t xml:space="preserve">, </w:t>
            </w:r>
            <w:sdt>
              <w:sdtPr>
                <w:rPr>
                  <w:rStyle w:val="SubtleReference"/>
                </w:rPr>
                <w:alias w:val="Enter company 2:"/>
                <w:tag w:val="Enter company 2:"/>
                <w:id w:val="396564190"/>
                <w:placeholder>
                  <w:docPart w:val="A72245AEBD42479D8DB6D0B6F182ED8F"/>
                </w:placeholder>
                <w:temporary/>
                <w:showingPlcHdr/>
                <w15:appearance w15:val="hidden"/>
              </w:sdtPr>
              <w:sdtEndPr>
                <w:rPr>
                  <w:rStyle w:val="DefaultParagraphFont"/>
                  <w:b/>
                  <w:smallCaps w:val="0"/>
                  <w:color w:val="1D824C" w:themeColor="accent1"/>
                </w:rPr>
              </w:sdtEndPr>
              <w:sdtContent>
                <w:r w:rsidRPr="00CF1A49" w:rsidR="00F61DF9">
                  <w:rPr>
                    <w:rStyle w:val="SubtleReference"/>
                  </w:rPr>
                  <w:t>adcredo ltd.</w:t>
                </w:r>
              </w:sdtContent>
            </w:sdt>
          </w:p>
          <w:sdt>
            <w:sdtPr>
              <w:alias w:val="Enter job details 2:"/>
              <w:tag w:val="Enter job details 2:"/>
              <w:id w:val="2138838559"/>
              <w:placeholder>
                <w:docPart w:val="D7607FB547694DF1B62CF97F68011BBA"/>
              </w:placeholder>
              <w:temporary/>
              <w:showingPlcHdr/>
              <w15:appearance w15:val="hidden"/>
            </w:sdtPr>
            <w:sdtEndPr/>
            <w:sdtContent>
              <w:p w:rsidR="00F61DF9" w:rsidP="00F61DF9" w:rsidRDefault="00F61DF9" w14:paraId="4DDD09F6" w14:textId="77777777">
                <w:r w:rsidRPr="00CF1A49">
                  <w:t>Was Responsible for implementation of School Information System in education Department</w:t>
                </w:r>
              </w:p>
            </w:sdtContent>
          </w:sdt>
        </w:tc>
      </w:tr>
    </w:tbl>
    <w:sdt>
      <w:sdtPr>
        <w:alias w:val="Education:"/>
        <w:tag w:val="Education:"/>
        <w:id w:val="-1908763273"/>
        <w:placeholder>
          <w:docPart w:val="880FAFB8EACF4638B944F6D0EC6D909B"/>
        </w:placeholder>
        <w:temporary/>
        <w:showingPlcHdr/>
        <w15:appearance w15:val="hidden"/>
      </w:sdtPr>
      <w:sdtEndPr/>
      <w:sdtContent>
        <w:p w:rsidRPr="00CF1A49" w:rsidR="00DA59AA" w:rsidP="0097790C" w:rsidRDefault="00DA59AA" w14:paraId="65517C81" w14:textId="77777777">
          <w:pPr>
            <w:pStyle w:val="Heading1"/>
          </w:pPr>
          <w:r w:rsidRPr="00CF1A49">
            <w:t>Education</w:t>
          </w:r>
        </w:p>
      </w:sdtContent>
    </w:sdt>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ducation layout table"/>
      </w:tblPr>
      <w:tblGrid>
        <w:gridCol w:w="9290"/>
      </w:tblGrid>
      <w:tr w:rsidRPr="00CF1A49" w:rsidR="001D0BF1" w:rsidTr="00D66A52" w14:paraId="34E803F9" w14:textId="77777777">
        <w:tc>
          <w:tcPr>
            <w:tcW w:w="9355" w:type="dxa"/>
          </w:tcPr>
          <w:p w:rsidRPr="00CF1A49" w:rsidR="001D0BF1" w:rsidP="001D0BF1" w:rsidRDefault="004B309C" w14:paraId="022244F9" w14:textId="77777777">
            <w:pPr>
              <w:pStyle w:val="Heading3"/>
              <w:contextualSpacing w:val="0"/>
              <w:outlineLvl w:val="2"/>
            </w:pPr>
            <w:sdt>
              <w:sdtPr>
                <w:alias w:val="Enter month of school 1:"/>
                <w:tag w:val="Enter month of school 1:"/>
                <w:id w:val="1364630836"/>
                <w:placeholder>
                  <w:docPart w:val="8A441B9A9C5049059F3A5654E66974E7"/>
                </w:placeholder>
                <w:temporary/>
                <w:showingPlcHdr/>
                <w15:appearance w15:val="hidden"/>
              </w:sdtPr>
              <w:sdtEndPr/>
              <w:sdtContent>
                <w:r w:rsidRPr="00CF1A49" w:rsidR="001D0BF1">
                  <w:t>7</w:t>
                </w:r>
              </w:sdtContent>
            </w:sdt>
            <w:r w:rsidRPr="00CF1A49" w:rsidR="001D0BF1">
              <w:t xml:space="preserve"> </w:t>
            </w:r>
            <w:sdt>
              <w:sdtPr>
                <w:alias w:val="Enter year of school 1:"/>
                <w:tag w:val="Enter year of school 1:"/>
                <w:id w:val="871491248"/>
                <w:placeholder>
                  <w:docPart w:val="F0BADE15064246CFA681C24ACE238A42"/>
                </w:placeholder>
                <w:temporary/>
                <w:showingPlcHdr/>
                <w15:appearance w15:val="hidden"/>
              </w:sdtPr>
              <w:sdtEndPr/>
              <w:sdtContent>
                <w:r w:rsidRPr="00CF1A49" w:rsidR="001D0BF1">
                  <w:t>2005</w:t>
                </w:r>
              </w:sdtContent>
            </w:sdt>
          </w:p>
          <w:p w:rsidRPr="00CF1A49" w:rsidR="001D0BF1" w:rsidP="001D0BF1" w:rsidRDefault="004B309C" w14:paraId="77BCAB57" w14:textId="77777777">
            <w:pPr>
              <w:pStyle w:val="Heading2"/>
              <w:contextualSpacing w:val="0"/>
              <w:outlineLvl w:val="1"/>
            </w:pPr>
            <w:sdt>
              <w:sdtPr>
                <w:alias w:val="Enter degree title 1:"/>
                <w:tag w:val="Enter degree title 1:"/>
                <w:id w:val="-769307449"/>
                <w:placeholder>
                  <w:docPart w:val="D5172069583C496FAABD17718BDB2EB4"/>
                </w:placeholder>
                <w:temporary/>
                <w:showingPlcHdr/>
                <w15:appearance w15:val="hidden"/>
              </w:sdtPr>
              <w:sdtEndPr/>
              <w:sdtContent>
                <w:r w:rsidRPr="00CF1A49" w:rsidR="001D0BF1">
                  <w:t>BESpublic administration</w:t>
                </w:r>
              </w:sdtContent>
            </w:sdt>
            <w:r w:rsidRPr="00CF1A49" w:rsidR="001D0BF1">
              <w:t xml:space="preserve">, </w:t>
            </w:r>
            <w:sdt>
              <w:sdtPr>
                <w:rPr>
                  <w:rStyle w:val="SubtleReference"/>
                </w:rPr>
                <w:alias w:val="Enter school 1:"/>
                <w:tag w:val="Enter school 1:"/>
                <w:id w:val="-1275936649"/>
                <w:placeholder>
                  <w:docPart w:val="221ABFAD6BF5448C8B1F64D163C53FEF"/>
                </w:placeholder>
                <w:temporary/>
                <w:showingPlcHdr/>
                <w15:appearance w15:val="hidden"/>
              </w:sdtPr>
              <w:sdtEndPr>
                <w:rPr>
                  <w:rStyle w:val="DefaultParagraphFont"/>
                  <w:b/>
                  <w:smallCaps w:val="0"/>
                  <w:color w:val="1D824C" w:themeColor="accent1"/>
                </w:rPr>
              </w:sdtEndPr>
              <w:sdtContent>
                <w:r w:rsidRPr="00CF1A49" w:rsidR="001D0BF1">
                  <w:rPr>
                    <w:rStyle w:val="SubtleReference"/>
                  </w:rPr>
                  <w:t>Middlesex University, London</w:t>
                </w:r>
              </w:sdtContent>
            </w:sdt>
          </w:p>
          <w:sdt>
            <w:sdtPr>
              <w:alias w:val="Enter education details 1:"/>
              <w:tag w:val="Enter education details 1:"/>
              <w:id w:val="199909898"/>
              <w:placeholder>
                <w:docPart w:val="24759BCCA3FD4934853A733F778691A9"/>
              </w:placeholder>
              <w:temporary/>
              <w:showingPlcHdr/>
              <w15:appearance w15:val="hidden"/>
            </w:sdtPr>
            <w:sdtEndPr/>
            <w:sdtContent>
              <w:p w:rsidRPr="00CF1A49" w:rsidR="007538DC" w:rsidP="007538DC" w:rsidRDefault="001D0BF1" w14:paraId="1C06333A" w14:textId="77777777">
                <w:pPr>
                  <w:contextualSpacing w:val="0"/>
                </w:pPr>
                <w:r w:rsidRPr="00CF1A49">
                  <w:t/>
                </w:r>
              </w:p>
            </w:sdtContent>
          </w:sdt>
        </w:tc>
      </w:tr>
      <w:tr w:rsidRPr="00CF1A49" w:rsidR="00F61DF9" w:rsidTr="00F61DF9" w14:paraId="69C3326F" w14:textId="77777777">
        <w:tc>
          <w:tcPr>
            <w:tcW w:w="9355" w:type="dxa"/>
            <w:tcMar>
              <w:top w:w="216" w:type="dxa"/>
            </w:tcMar>
          </w:tcPr>
          <w:p w:rsidRPr="00CF1A49" w:rsidR="00F61DF9" w:rsidP="00F61DF9" w:rsidRDefault="004B309C" w14:paraId="43ED415F" w14:textId="77777777">
            <w:pPr>
              <w:pStyle w:val="Heading3"/>
              <w:contextualSpacing w:val="0"/>
              <w:outlineLvl w:val="2"/>
            </w:pPr>
            <w:sdt>
              <w:sdtPr>
                <w:alias w:val="Enter month of school 2:"/>
                <w:tag w:val="Enter month of school 2:"/>
                <w:id w:val="-699555678"/>
                <w:placeholder>
                  <w:docPart w:val="82342D5F10AD43488A81719C87A3FA91"/>
                </w:placeholder>
                <w:temporary/>
                <w:showingPlcHdr/>
                <w15:appearance w15:val="hidden"/>
              </w:sdtPr>
              <w:sdtEndPr/>
              <w:sdtContent>
                <w:r w:rsidRPr="00CF1A49" w:rsidR="00F61DF9">
                  <w:t>10</w:t>
                </w:r>
              </w:sdtContent>
            </w:sdt>
            <w:r w:rsidRPr="00CF1A49" w:rsidR="00F61DF9">
              <w:t xml:space="preserve"> </w:t>
            </w:r>
            <w:sdt>
              <w:sdtPr>
                <w:alias w:val="Enter year of school 2:"/>
                <w:tag w:val="Enter year of school 2:"/>
                <w:id w:val="-921796915"/>
                <w:placeholder>
                  <w:docPart w:val="1F0E5BAA6C3C48AB8867D2565411C843"/>
                </w:placeholder>
                <w:temporary/>
                <w:showingPlcHdr/>
                <w15:appearance w15:val="hidden"/>
              </w:sdtPr>
              <w:sdtEndPr/>
              <w:sdtContent>
                <w:r w:rsidRPr="00CF1A49" w:rsidR="00F61DF9">
                  <w:t>2007</w:t>
                </w:r>
              </w:sdtContent>
            </w:sdt>
          </w:p>
          <w:p w:rsidRPr="00CF1A49" w:rsidR="00F61DF9" w:rsidP="00F61DF9" w:rsidRDefault="004B309C" w14:paraId="7FF1B226" w14:textId="77777777">
            <w:pPr>
              <w:pStyle w:val="Heading2"/>
              <w:contextualSpacing w:val="0"/>
              <w:outlineLvl w:val="1"/>
            </w:pPr>
            <w:sdt>
              <w:sdtPr>
                <w:alias w:val="Enter degree title 2:"/>
                <w:tag w:val="Enter degree title 2:"/>
                <w:id w:val="-736860556"/>
                <w:placeholder>
                  <w:docPart w:val="AB3040031B954DCD86116227AA948EC5"/>
                </w:placeholder>
                <w:temporary/>
                <w:showingPlcHdr/>
                <w15:appearance w15:val="hidden"/>
              </w:sdtPr>
              <w:sdtEndPr/>
              <w:sdtContent>
                <w:r w:rsidRPr="00CF1A49" w:rsidR="00F61DF9">
                  <w:t>MAccpublic administration</w:t>
                </w:r>
              </w:sdtContent>
            </w:sdt>
            <w:r w:rsidRPr="00CF1A49" w:rsidR="00F61DF9">
              <w:t xml:space="preserve">, </w:t>
            </w:r>
            <w:sdt>
              <w:sdtPr>
                <w:rPr>
                  <w:rStyle w:val="SubtleReference"/>
                </w:rPr>
                <w:alias w:val="Enter school 2:"/>
                <w:tag w:val="Enter school 2:"/>
                <w:id w:val="-1155142193"/>
                <w:placeholder>
                  <w:docPart w:val="A051B62E2BC845B7BB6C1712FF35D9B6"/>
                </w:placeholder>
                <w:temporary/>
                <w:showingPlcHdr/>
                <w15:appearance w15:val="hidden"/>
              </w:sdtPr>
              <w:sdtEndPr>
                <w:rPr>
                  <w:rStyle w:val="DefaultParagraphFont"/>
                  <w:b/>
                  <w:smallCaps w:val="0"/>
                  <w:color w:val="1D824C" w:themeColor="accent1"/>
                </w:rPr>
              </w:sdtEndPr>
              <w:sdtContent>
                <w:r w:rsidRPr="00CF1A49" w:rsidR="00F61DF9">
                  <w:rPr>
                    <w:rStyle w:val="SubtleReference"/>
                  </w:rPr>
                  <w:t>Middlesex University, London</w:t>
                </w:r>
              </w:sdtContent>
            </w:sdt>
          </w:p>
          <w:sdt>
            <w:sdtPr>
              <w:alias w:val="Enter education details 2:"/>
              <w:tag w:val="Enter education details 2:"/>
              <w:id w:val="-1806999294"/>
              <w:placeholder>
                <w:docPart w:val="4CF6BD8DFC4143E3BCBAB629EBE15C66"/>
              </w:placeholder>
              <w:temporary/>
              <w:showingPlcHdr/>
              <w15:appearance w15:val="hidden"/>
            </w:sdtPr>
            <w:sdtEndPr/>
            <w:sdtContent>
              <w:p w:rsidR="00F61DF9" w:rsidP="00F61DF9" w:rsidRDefault="00F61DF9" w14:paraId="764C576F" w14:textId="77777777">
                <w:r w:rsidRPr="00CF1A49">
                  <w:t/>
                </w:r>
              </w:p>
            </w:sdtContent>
          </w:sdt>
        </w:tc>
      </w:tr>
    </w:tbl>
    <w:sdt>
      <w:sdtPr>
        <w:alias w:val="Skills:"/>
        <w:tag w:val="Skills:"/>
        <w:id w:val="-1392877668"/>
        <w:placeholder>
          <w:docPart w:val="EA192D4D883E4C0F82C8AF4ACFC30B81"/>
        </w:placeholder>
        <w:temporary/>
        <w:showingPlcHdr/>
        <w15:appearance w15:val="hidden"/>
      </w:sdtPr>
      <w:sdtEndPr/>
      <w:sdtContent>
        <w:p w:rsidRPr="00CF1A49" w:rsidR="00486277" w:rsidP="00486277" w:rsidRDefault="00486277" w14:paraId="0072C8EF" w14:textId="777777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Pr="006E1507" w:rsidR="003A0632" w:rsidTr="00CF1A49" w14:paraId="265802EE" w14:textId="77777777">
        <w:tc>
          <w:tcPr>
            <w:tcW w:w="4675" w:type="dxa"/>
          </w:tcPr>
          <w:sdt>
            <w:sdtPr>
              <w:alias w:val="Enter skills 1:"/>
              <w:tag w:val="Enter skills 1:"/>
              <w:id w:val="-1490325480"/>
              <w:placeholder>
                <w:docPart w:val="11C60883DE7E4A499EADE144D0B69F97"/>
              </w:placeholder>
              <w:temporary/>
              <w:showingPlcHdr/>
              <w15:appearance w15:val="hidden"/>
            </w:sdtPr>
            <w:sdtEndPr/>
            <w:sdtContent>
              <w:p w:rsidRPr="006E1507" w:rsidR="001F4E6D" w:rsidP="002C0296" w:rsidRDefault="002C0296" w14:paraId="7F7BF31E" w14:textId="7092467F">
                <w:pPr>
                  <w:pStyle w:val="ListBullet"/>
                  <w:contextualSpacing w:val="0"/>
                </w:pPr>
                <w:r w:rsidRPr="006E1507">
                  <w:t>physical security</w:t>
                </w:r>
              </w:p>
            </w:sdtContent>
          </w:sdt>
        </w:tc>
        <w:tc>
          <w:tcPr>
            <w:tcW w:w="4675" w:type="dxa"/>
            <w:tcMar>
              <w:left w:w="360" w:type="dxa"/>
            </w:tcMar>
          </w:tcPr>
          <w:sdt>
            <w:sdtPr>
              <w:alias w:val="Enter skills 2:"/>
              <w:tag w:val="Enter skills 2:"/>
              <w:id w:val="-1107503302"/>
              <w:placeholder>
                <w:docPart w:val="746573D882514354B19D15AA64E35D05"/>
              </w:placeholder>
              <w:temporary/>
              <w:showingPlcHdr/>
              <w15:appearance w15:val="hidden"/>
            </w:sdtPr>
            <w:sdtEndPr/>
            <w:sdtContent>
              <w:p w:rsidRPr="006E1507" w:rsidR="001E3120" w:rsidP="002C0296" w:rsidRDefault="003A0632" w14:paraId="35840F9E" w14:textId="7663FF28">
                <w:pPr>
                  <w:pStyle w:val="ListBullet"/>
                  <w:contextualSpacing w:val="0"/>
                </w:pPr>
                <w:r w:rsidRPr="006E1507">
                  <w:t>transport management</w:t>
                </w:r>
              </w:p>
            </w:sdtContent>
          </w:sdt>
        </w:tc>
      </w:tr>
      <w:tc>
        <w:tcPr>
          <w:tcW w:w="4675" w:type="dxa"/>
          <w:tcMar>
            <w:left w:w="360" w:type="dxa"/>
          </w:tcMar>
        </w:tcPr>
        <w:sdt>
          <w:sdtPr>
            <w:alias w:val="Enter skills 2:"/>
            <w:tag w:val="Enter skills 2:"/>
            <w:id w:val="-1107503302"/>
            <w:placeholder>
              <w:docPart w:val="MEEXP0"/>
            </w:placeholder>
            <w:temporary/>
            <w:showingPlcHdr/>
            <w15:appearance w15:val="hidden"/>
          </w:sdtPr>
          <w:sdtEndPr/>
          <w:sdtContent>
            <w:p w:rsidRPr="006E1507" w:rsidR="001E3120" w:rsidP="002C0296" w:rsidRDefault="003A0632" w14:paraId="35840F9E" w14:textId="7663FF28">
              <w:pPr>
                <w:pStyle w:val="ListBullet"/>
                <w:contextualSpacing w:val="0"/>
              </w:pPr>
              <w:r w:rsidRPr="006E1507">
                <w:t>security operations</w:t>
              </w:r>
            </w:p>
          </w:sdtContent>
        </w:sdt>
      </w:tc>
      <w:tc>
        <w:tcPr>
          <w:tcW w:w="4675" w:type="dxa"/>
          <w:tcMar>
            <w:left w:w="360" w:type="dxa"/>
          </w:tcMar>
        </w:tcPr>
        <w:sdt>
          <w:sdtPr>
            <w:alias w:val="Enter skills 2:"/>
            <w:tag w:val="Enter skills 2:"/>
            <w:id w:val="-1107503302"/>
            <w:placeholder>
              <w:docPart w:val="MEEXP1"/>
            </w:placeholder>
            <w:temporary/>
            <w:showingPlcHdr/>
            <w15:appearance w15:val="hidden"/>
          </w:sdtPr>
          <w:sdtEndPr/>
          <w:sdtContent>
            <w:p w:rsidRPr="006E1507" w:rsidR="001E3120" w:rsidP="002C0296" w:rsidRDefault="003A0632" w14:paraId="35840F9E" w14:textId="7663FF28">
              <w:pPr>
                <w:pStyle w:val="ListBullet"/>
                <w:contextualSpacing w:val="0"/>
              </w:pPr>
              <w:r w:rsidRPr="006E1507">
                <w:t>physical security</w:t>
              </w:r>
            </w:p>
          </w:sdtContent>
        </w:sdt>
      </w:tc>
      <w:tc>
        <w:tcPr>
          <w:tcW w:w="4675" w:type="dxa"/>
          <w:tcMar>
            <w:left w:w="360" w:type="dxa"/>
          </w:tcMar>
        </w:tcPr>
        <w:sdt>
          <w:sdtPr>
            <w:alias w:val="Enter skills 2:"/>
            <w:tag w:val="Enter skills 2:"/>
            <w:id w:val="-1107503302"/>
            <w:placeholder>
              <w:docPart w:val="MEEXP2"/>
            </w:placeholder>
            <w:temporary/>
            <w:showingPlcHdr/>
            <w15:appearance w15:val="hidden"/>
          </w:sdtPr>
          <w:sdtEndPr/>
          <w:sdtContent>
            <w:p w:rsidRPr="006E1507" w:rsidR="001E3120" w:rsidP="002C0296" w:rsidRDefault="003A0632" w14:paraId="35840F9E" w14:textId="7663FF28">
              <w:pPr>
                <w:pStyle w:val="ListBullet"/>
                <w:contextualSpacing w:val="0"/>
              </w:pPr>
              <w:r w:rsidRPr="006E1507">
                <w:t>security management</w:t>
              </w:r>
            </w:p>
          </w:sdtContent>
        </w:sdt>
      </w:tc>
      <w:tc>
        <w:tcPr>
          <w:tcW w:w="4675" w:type="dxa"/>
          <w:tcMar>
            <w:left w:w="360" w:type="dxa"/>
          </w:tcMar>
        </w:tcPr>
        <w:sdt>
          <w:sdtPr>
            <w:alias w:val="Enter skills 2:"/>
            <w:tag w:val="Enter skills 2:"/>
            <w:id w:val="-1107503302"/>
            <w:placeholder>
              <w:docPart w:val="MEEXP3"/>
            </w:placeholder>
            <w:temporary/>
            <w:showingPlcHdr/>
            <w15:appearance w15:val="hidden"/>
          </w:sdtPr>
          <w:sdtEndPr/>
          <w:sdtContent>
            <w:p w:rsidRPr="006E1507" w:rsidR="001E3120" w:rsidP="002C0296" w:rsidRDefault="003A0632" w14:paraId="35840F9E" w14:textId="7663FF28">
              <w:pPr>
                <w:pStyle w:val="ListBullet"/>
                <w:contextualSpacing w:val="0"/>
              </w:pPr>
              <w:r w:rsidRPr="006E1507">
                <w:t>security training</w:t>
              </w:r>
            </w:p>
          </w:sdtContent>
        </w:sdt>
      </w:tc>
    </w:tbl>
    <w:sdt>
      <w:sdtPr>
        <w:alias w:val="Activities:"/>
        <w:tag w:val="Activities:"/>
        <w:id w:val="1223332893"/>
        <w:placeholder>
          <w:docPart w:val="1B5B3B1ECCB94A3A9D5E0DDB8A53092A"/>
        </w:placeholder>
        <w:temporary/>
        <w:showingPlcHdr/>
        <w15:appearance w15:val="hidden"/>
      </w:sdtPr>
      <w:sdtEndPr/>
      <w:sdtContent>
        <w:p w:rsidRPr="00CF1A49" w:rsidR="00AD782D" w:rsidP="0062312F" w:rsidRDefault="0062312F" w14:paraId="197538D5" w14:textId="77777777">
          <w:pPr>
            <w:pStyle w:val="Heading1"/>
          </w:pPr>
          <w:r w:rsidRPr="00CF1A49">
            <w:t>Activities</w:t>
          </w:r>
        </w:p>
      </w:sdtContent>
    </w:sdt>
    <w:p w:rsidRPr="006E1507" w:rsidR="00B51D1B" w:rsidP="006E1507" w:rsidRDefault="004B309C" w14:paraId="41120B16" w14:textId="77777777">
      <w:sdt>
        <w:sdtPr>
          <w:alias w:val="Enter activities description:"/>
          <w:tag w:val="Enter activities description:"/>
          <w:id w:val="1367566198"/>
          <w:placeholder>
            <w:docPart w:val="83C43E5715C74B9B8641FBF2C8E2A68B"/>
          </w:placeholder>
          <w:temporary/>
          <w:showingPlcHdr/>
          <w15:appearance w15:val="hidden"/>
        </w:sdtPr>
        <w:sdtEndPr/>
        <w:sdtContent>
          <w:r w:rsidRPr="00CF1A49" w:rsidR="0062312F">
            <w:t>Represented Cornwall County on multiple occasions throughout my running careerKeen amateur photographer, focusing on macro workAvid bakerAs a result of my interest in history I took this as an A-Level</w:t>
          </w:r>
        </w:sdtContent>
      </w:sdt>
    </w:p>
    <w:sectPr w:rsidRPr="006E1507" w:rsidR="00B51D1B"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4363F" w14:textId="77777777" w:rsidR="004B309C" w:rsidRDefault="004B309C" w:rsidP="0068194B">
      <w:r>
        <w:separator/>
      </w:r>
    </w:p>
    <w:p w14:paraId="5301E3A1" w14:textId="77777777" w:rsidR="004B309C" w:rsidRDefault="004B309C"/>
    <w:p w14:paraId="0A86820A" w14:textId="77777777" w:rsidR="004B309C" w:rsidRDefault="004B309C"/>
  </w:endnote>
  <w:endnote w:type="continuationSeparator" w:id="0">
    <w:p w14:paraId="1C10C973" w14:textId="77777777" w:rsidR="004B309C" w:rsidRDefault="004B309C" w:rsidP="0068194B">
      <w:r>
        <w:continuationSeparator/>
      </w:r>
    </w:p>
    <w:p w14:paraId="4B0CEF75" w14:textId="77777777" w:rsidR="004B309C" w:rsidRDefault="004B309C"/>
    <w:p w14:paraId="4A4B3B90" w14:textId="77777777" w:rsidR="004B309C" w:rsidRDefault="004B309C"/>
  </w:endnote>
</w:endnotes>
</file>

<file path=word/fontTable2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06B69" w14:textId="77777777" w:rsidR="002B2958" w:rsidRDefault="002B2958">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F1C71" w14:textId="77777777" w:rsidR="004B309C" w:rsidRDefault="004B309C" w:rsidP="0068194B">
      <w:r>
        <w:separator/>
      </w:r>
    </w:p>
    <w:p w14:paraId="4FD2C409" w14:textId="77777777" w:rsidR="004B309C" w:rsidRDefault="004B309C"/>
    <w:p w14:paraId="63B774D2" w14:textId="77777777" w:rsidR="004B309C" w:rsidRDefault="004B309C"/>
  </w:footnote>
  <w:footnote w:type="continuationSeparator" w:id="0">
    <w:p w14:paraId="562DDFD9" w14:textId="77777777" w:rsidR="004B309C" w:rsidRDefault="004B309C" w:rsidP="0068194B">
      <w:r>
        <w:continuationSeparator/>
      </w:r>
    </w:p>
    <w:p w14:paraId="38F17441" w14:textId="77777777" w:rsidR="004B309C" w:rsidRDefault="004B309C"/>
    <w:p w14:paraId="2205B516" w14:textId="77777777" w:rsidR="004B309C" w:rsidRDefault="004B309C"/>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A15D" w14:textId="77777777" w:rsidR="00236D54" w:rsidRPr="004E01EB" w:rsidRDefault="00F476C4" w:rsidP="005A1B10">
    <w:pPr>
      <w:pStyle w:val="Header"/>
    </w:pPr>
    <w:r>
      <w:rPr>
        <w:noProof/>
      </w:rPr>
      <mc:AlternateContent>
        <mc:Choice Requires="wps">
          <w:drawing>
            <wp:anchor distT="0" distB="0" distL="114300" distR="114300" simplePos="0" relativeHeight="251659264" behindDoc="1" locked="0" layoutInCell="1" allowOverlap="1" wp14:anchorId="030AF3EE" wp14:editId="563CAEF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FC7DF6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7E"/>
    <w:rsid w:val="000001EF"/>
    <w:rsid w:val="00007322"/>
    <w:rsid w:val="00007728"/>
    <w:rsid w:val="00024584"/>
    <w:rsid w:val="00024730"/>
    <w:rsid w:val="000320B2"/>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C0296"/>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309C"/>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048E"/>
    <w:rsid w:val="005D3CA7"/>
    <w:rsid w:val="005D4CC1"/>
    <w:rsid w:val="005F4B91"/>
    <w:rsid w:val="005F55D2"/>
    <w:rsid w:val="00622507"/>
    <w:rsid w:val="0062312F"/>
    <w:rsid w:val="00625F2C"/>
    <w:rsid w:val="006556FF"/>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A4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E72DF"/>
    <w:rsid w:val="00DE7750"/>
    <w:rsid w:val="00DF4D6C"/>
    <w:rsid w:val="00E01923"/>
    <w:rsid w:val="00E14498"/>
    <w:rsid w:val="00E2397A"/>
    <w:rsid w:val="00E254DB"/>
    <w:rsid w:val="00E300FC"/>
    <w:rsid w:val="00E362DB"/>
    <w:rsid w:val="00E5632B"/>
    <w:rsid w:val="00E70240"/>
    <w:rsid w:val="00E71E6B"/>
    <w:rsid w:val="00E75945"/>
    <w:rsid w:val="00E81CC5"/>
    <w:rsid w:val="00E85A87"/>
    <w:rsid w:val="00E85B4A"/>
    <w:rsid w:val="00E9528E"/>
    <w:rsid w:val="00EA5099"/>
    <w:rsid w:val="00EC1351"/>
    <w:rsid w:val="00EC4CBF"/>
    <w:rsid w:val="00EE2CA8"/>
    <w:rsid w:val="00EF17E8"/>
    <w:rsid w:val="00EF51D9"/>
    <w:rsid w:val="00F130DD"/>
    <w:rsid w:val="00F24884"/>
    <w:rsid w:val="00F476C4"/>
    <w:rsid w:val="00F508E0"/>
    <w:rsid w:val="00F6157E"/>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2C1AA"/>
  <w15:chartTrackingRefBased/>
  <w15:docId w15:val="{B84A7B30-6615-4FFB-B48C-07ADAE22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2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glossaryDocument" Target="/word/glossary/document.xml" Id="rId10" /><Relationship Type="http://schemas.openxmlformats.org/officeDocument/2006/relationships/webSettings" Target="/word/webSettings22.xml" Id="rId4" /><Relationship Type="http://schemas.openxmlformats.org/officeDocument/2006/relationships/fontTable" Target="/word/fontTable22.xml" Id="rId9" /></Relationships>
</file>

<file path=word/_rels/settings.xml.rels>&#65279;<?xml version="1.0" encoding="utf-8"?><Relationships xmlns="http://schemas.openxmlformats.org/package/2006/relationships"><Relationship Type="http://schemas.openxmlformats.org/officeDocument/2006/relationships/attachedTemplate" Target="file:///C:\Users\vivek\source\repos\MeVitaeTemplateToCV\Templates\Resume1.dotx"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2.xml" Id="rId2" /><Relationship Type="http://schemas.openxmlformats.org/officeDocument/2006/relationships/styles" Target="/word/glossary/styles2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2C8BBFB93C4AA081961C7FF3D56F20"/>
        <w:category>
          <w:name w:val="General"/>
          <w:gallery w:val="placeholder"/>
        </w:category>
        <w:types>
          <w:type w:val="bbPlcHdr"/>
        </w:types>
        <w:behaviors>
          <w:behavior w:val="content"/>
        </w:behaviors>
        <w:guid w:val="{8978DA8F-0756-42F9-99F8-FD78275CA91A}"/>
      </w:docPartPr>
      <w:docPartBody>
        <w:p w:rsidR="00C123F3" w:rsidRDefault="004661F0">
          <w:pPr>
            <w:pStyle w:val="A02C8BBFB93C4AA081961C7FF3D56F20"/>
          </w:pPr>
          <w:r>
            <w:t xml:space="preserve">First </w:t>
          </w:r>
          <w:r w:rsidRPr="00CF1A49">
            <w:t>Name</w:t>
          </w:r>
        </w:p>
      </w:docPartBody>
    </w:docPart>
    <w:docPart>
      <w:docPartPr>
        <w:name w:val="01D4F60E5D4A412BA8F7FAEEBF4E6DC0"/>
        <w:category>
          <w:name w:val="General"/>
          <w:gallery w:val="placeholder"/>
        </w:category>
        <w:types>
          <w:type w:val="bbPlcHdr"/>
        </w:types>
        <w:behaviors>
          <w:behavior w:val="content"/>
        </w:behaviors>
        <w:guid w:val="{CB17DD6D-6D72-457D-9E1B-B9E4559F5614}"/>
      </w:docPartPr>
      <w:docPartBody>
        <w:p w:rsidR="00C123F3" w:rsidRDefault="004661F0" w:rsidP="004661F0">
          <w:pPr>
            <w:pStyle w:val="01D4F60E5D4A412BA8F7FAEEBF4E6DC03"/>
          </w:pPr>
          <w:r w:rsidRPr="00DF4D6C">
            <w:rPr>
              <w:rStyle w:val="IntenseEmphasis"/>
            </w:rPr>
            <w:t>last name</w:t>
          </w:r>
        </w:p>
      </w:docPartBody>
    </w:docPart>
    <w:docPart>
      <w:docPartPr>
        <w:name w:val="518E241D28DF4868BD37CB7E84321DA9"/>
        <w:category>
          <w:name w:val="General"/>
          <w:gallery w:val="placeholder"/>
        </w:category>
        <w:types>
          <w:type w:val="bbPlcHdr"/>
        </w:types>
        <w:behaviors>
          <w:behavior w:val="content"/>
        </w:behaviors>
        <w:guid w:val="{115F3570-5F1C-48B8-8A3F-7E2A467A2631}"/>
      </w:docPartPr>
      <w:docPartBody>
        <w:p w:rsidR="00C123F3" w:rsidRDefault="004661F0">
          <w:pPr>
            <w:pStyle w:val="518E241D28DF4868BD37CB7E84321DA9"/>
          </w:pPr>
          <w:r w:rsidRPr="00CF1A49">
            <w:t>Address</w:t>
          </w:r>
        </w:p>
      </w:docPartBody>
    </w:docPart>
    <w:docPart>
      <w:docPartPr>
        <w:name w:val="BED63592E94C4F60A4C20474CC90E5CD"/>
        <w:category>
          <w:name w:val="General"/>
          <w:gallery w:val="placeholder"/>
        </w:category>
        <w:types>
          <w:type w:val="bbPlcHdr"/>
        </w:types>
        <w:behaviors>
          <w:behavior w:val="content"/>
        </w:behaviors>
        <w:guid w:val="{9BC72B08-AB43-4A49-B899-722771E09C1A}"/>
      </w:docPartPr>
      <w:docPartBody>
        <w:p w:rsidR="00C123F3" w:rsidRDefault="004661F0">
          <w:pPr>
            <w:pStyle w:val="BED63592E94C4F60A4C20474CC90E5CD"/>
          </w:pPr>
          <w:r w:rsidRPr="00CF1A49">
            <w:t>·</w:t>
          </w:r>
        </w:p>
      </w:docPartBody>
    </w:docPart>
    <w:docPart>
      <w:docPartPr>
        <w:name w:val="30A0778A774A421886C232DC5D5EDD6D"/>
        <w:category>
          <w:name w:val="General"/>
          <w:gallery w:val="placeholder"/>
        </w:category>
        <w:types>
          <w:type w:val="bbPlcHdr"/>
        </w:types>
        <w:behaviors>
          <w:behavior w:val="content"/>
        </w:behaviors>
        <w:guid w:val="{ED13D26D-4E7E-4A1F-8967-020495929019}"/>
      </w:docPartPr>
      <w:docPartBody>
        <w:p w:rsidR="00C123F3" w:rsidRDefault="004661F0">
          <w:pPr>
            <w:pStyle w:val="30A0778A774A421886C232DC5D5EDD6D"/>
          </w:pPr>
          <w:r w:rsidRPr="00CF1A49">
            <w:t>Phone</w:t>
          </w:r>
        </w:p>
      </w:docPartBody>
    </w:docPart>
    <w:docPart>
      <w:docPartPr>
        <w:name w:val="53FE1ED48C2444C98016002644CF1D2A"/>
        <w:category>
          <w:name w:val="General"/>
          <w:gallery w:val="placeholder"/>
        </w:category>
        <w:types>
          <w:type w:val="bbPlcHdr"/>
        </w:types>
        <w:behaviors>
          <w:behavior w:val="content"/>
        </w:behaviors>
        <w:guid w:val="{4867FE12-A48E-4185-9444-FD4D046CA24F}"/>
      </w:docPartPr>
      <w:docPartBody>
        <w:p w:rsidR="00C123F3" w:rsidRDefault="004661F0">
          <w:pPr>
            <w:pStyle w:val="53FE1ED48C2444C98016002644CF1D2A"/>
          </w:pPr>
          <w:r w:rsidRPr="00CF1A49">
            <w:t>Email</w:t>
          </w:r>
        </w:p>
      </w:docPartBody>
    </w:docPart>
    <w:docPart>
      <w:docPartPr>
        <w:name w:val="B6FBBFB33EA542F6BAC2D7745B2599E9"/>
        <w:category>
          <w:name w:val="General"/>
          <w:gallery w:val="placeholder"/>
        </w:category>
        <w:types>
          <w:type w:val="bbPlcHdr"/>
        </w:types>
        <w:behaviors>
          <w:behavior w:val="content"/>
        </w:behaviors>
        <w:guid w:val="{8996AFBA-59FF-4B30-B1E6-796519A9482A}"/>
      </w:docPartPr>
      <w:docPartBody>
        <w:p w:rsidR="00C123F3" w:rsidRDefault="004661F0">
          <w:pPr>
            <w:pStyle w:val="B6FBBFB33EA542F6BAC2D7745B2599E9"/>
          </w:pPr>
          <w:r w:rsidRPr="00CF1A49">
            <w:t>·</w:t>
          </w:r>
        </w:p>
      </w:docPartBody>
    </w:docPart>
    <w:docPart>
      <w:docPartPr>
        <w:name w:val="78189289A328430B9715DF25E85577E0"/>
        <w:category>
          <w:name w:val="General"/>
          <w:gallery w:val="placeholder"/>
        </w:category>
        <w:types>
          <w:type w:val="bbPlcHdr"/>
        </w:types>
        <w:behaviors>
          <w:behavior w:val="content"/>
        </w:behaviors>
        <w:guid w:val="{046584A2-147D-488F-8979-28804D8E436F}"/>
      </w:docPartPr>
      <w:docPartBody>
        <w:p w:rsidR="00C123F3" w:rsidRDefault="004661F0">
          <w:pPr>
            <w:pStyle w:val="78189289A328430B9715DF25E85577E0"/>
          </w:pPr>
          <w:r w:rsidRPr="00CF1A49">
            <w:t>LinkedIn Profile</w:t>
          </w:r>
        </w:p>
      </w:docPartBody>
    </w:docPart>
    <w:docPart>
      <w:docPartPr>
        <w:name w:val="D77859773CC047C692C0283C6A8F1B9A"/>
        <w:category>
          <w:name w:val="General"/>
          <w:gallery w:val="placeholder"/>
        </w:category>
        <w:types>
          <w:type w:val="bbPlcHdr"/>
        </w:types>
        <w:behaviors>
          <w:behavior w:val="content"/>
        </w:behaviors>
        <w:guid w:val="{C160BCD5-CF68-4565-869C-D02C9C4F1495}"/>
      </w:docPartPr>
      <w:docPartBody>
        <w:p w:rsidR="00C123F3" w:rsidRDefault="004661F0">
          <w:pPr>
            <w:pStyle w:val="D77859773CC047C692C0283C6A8F1B9A"/>
          </w:pPr>
          <w:r w:rsidRPr="00CF1A49">
            <w:t>·</w:t>
          </w:r>
        </w:p>
      </w:docPartBody>
    </w:docPart>
    <w:docPart>
      <w:docPartPr>
        <w:name w:val="B0427A4A62974C81B7AD29B06BEA965F"/>
        <w:category>
          <w:name w:val="General"/>
          <w:gallery w:val="placeholder"/>
        </w:category>
        <w:types>
          <w:type w:val="bbPlcHdr"/>
        </w:types>
        <w:behaviors>
          <w:behavior w:val="content"/>
        </w:behaviors>
        <w:guid w:val="{8467ADE9-C2DF-490A-A94D-DDC705F21C5F}"/>
      </w:docPartPr>
      <w:docPartBody>
        <w:p w:rsidR="00C123F3" w:rsidRDefault="004661F0">
          <w:pPr>
            <w:pStyle w:val="B0427A4A62974C81B7AD29B06BEA965F"/>
          </w:pPr>
          <w:r w:rsidRPr="00CF1A49">
            <w:t>Twitter/Blog/Portfolio</w:t>
          </w:r>
        </w:p>
      </w:docPartBody>
    </w:docPart>
    <w:docPart>
      <w:docPartPr>
        <w:name w:val="711111478486446FAE963BD41D0ED9EF"/>
        <w:category>
          <w:name w:val="General"/>
          <w:gallery w:val="placeholder"/>
        </w:category>
        <w:types>
          <w:type w:val="bbPlcHdr"/>
        </w:types>
        <w:behaviors>
          <w:behavior w:val="content"/>
        </w:behaviors>
        <w:guid w:val="{C5464B95-629E-40A5-97D0-0B3B9DBE7283}"/>
      </w:docPartPr>
      <w:docPartBody>
        <w:p w:rsidR="00C123F3" w:rsidRDefault="004661F0">
          <w:pPr>
            <w:pStyle w:val="711111478486446FAE963BD41D0ED9EF"/>
          </w:pPr>
          <w:r w:rsidRPr="00CF1A49">
            <w:t>To replace this text with your own, just click it and start typing. Briefly state your career objective, or summarize what makes you stand out. Use language from the job description as keywords.</w:t>
          </w:r>
        </w:p>
      </w:docPartBody>
    </w:docPart>
    <w:docPart>
      <w:docPartPr>
        <w:name w:val="1642B7A0A30544B29C4993EA4FBB65CA"/>
        <w:category>
          <w:name w:val="General"/>
          <w:gallery w:val="placeholder"/>
        </w:category>
        <w:types>
          <w:type w:val="bbPlcHdr"/>
        </w:types>
        <w:behaviors>
          <w:behavior w:val="content"/>
        </w:behaviors>
        <w:guid w:val="{4ECFC83D-905D-4FA9-A45F-667B4065AAA2}"/>
      </w:docPartPr>
      <w:docPartBody>
        <w:p w:rsidR="00C123F3" w:rsidRDefault="004661F0">
          <w:pPr>
            <w:pStyle w:val="1642B7A0A30544B29C4993EA4FBB65CA"/>
          </w:pPr>
          <w:r w:rsidRPr="00CF1A49">
            <w:t>Experience</w:t>
          </w:r>
        </w:p>
      </w:docPartBody>
    </w:docPart>
    <w:docPart>
      <w:docPartPr>
        <w:name w:val="72383C57779E47D7B8769D3AFD22ADA2"/>
        <w:category>
          <w:name w:val="General"/>
          <w:gallery w:val="placeholder"/>
        </w:category>
        <w:types>
          <w:type w:val="bbPlcHdr"/>
        </w:types>
        <w:behaviors>
          <w:behavior w:val="content"/>
        </w:behaviors>
        <w:guid w:val="{29F5AD17-530B-4125-B72A-1216CB6B6B31}"/>
      </w:docPartPr>
      <w:docPartBody>
        <w:p w:rsidR="00C123F3" w:rsidRDefault="004661F0">
          <w:pPr>
            <w:pStyle w:val="72383C57779E47D7B8769D3AFD22ADA2"/>
          </w:pPr>
          <w:r w:rsidRPr="00CF1A49">
            <w:t>Dates From</w:t>
          </w:r>
        </w:p>
      </w:docPartBody>
    </w:docPart>
    <w:docPart>
      <w:docPartPr>
        <w:name w:val="63FA6735309441289755F5D6F9CB3823"/>
        <w:category>
          <w:name w:val="General"/>
          <w:gallery w:val="placeholder"/>
        </w:category>
        <w:types>
          <w:type w:val="bbPlcHdr"/>
        </w:types>
        <w:behaviors>
          <w:behavior w:val="content"/>
        </w:behaviors>
        <w:guid w:val="{5A279EC9-DA79-4728-9F4B-DEE2844AC818}"/>
      </w:docPartPr>
      <w:docPartBody>
        <w:p w:rsidR="00C123F3" w:rsidRDefault="004661F0">
          <w:pPr>
            <w:pStyle w:val="63FA6735309441289755F5D6F9CB3823"/>
          </w:pPr>
          <w:r w:rsidRPr="00CF1A49">
            <w:t>To</w:t>
          </w:r>
        </w:p>
      </w:docPartBody>
    </w:docPart>
    <w:docPart>
      <w:docPartPr>
        <w:name w:val="835E20DD91B84A4CA7BBAA65C0AE10D1"/>
        <w:category>
          <w:name w:val="General"/>
          <w:gallery w:val="placeholder"/>
        </w:category>
        <w:types>
          <w:type w:val="bbPlcHdr"/>
        </w:types>
        <w:behaviors>
          <w:behavior w:val="content"/>
        </w:behaviors>
        <w:guid w:val="{4BB09234-EFEE-47E2-94EC-26893AF113DB}"/>
      </w:docPartPr>
      <w:docPartBody>
        <w:p w:rsidR="00C123F3" w:rsidRDefault="004661F0">
          <w:pPr>
            <w:pStyle w:val="835E20DD91B84A4CA7BBAA65C0AE10D1"/>
          </w:pPr>
          <w:r w:rsidRPr="00CF1A49">
            <w:t>Job Title</w:t>
          </w:r>
        </w:p>
      </w:docPartBody>
    </w:docPart>
    <w:docPart>
      <w:docPartPr>
        <w:name w:val="E4AB2FA84EE84E38B3F96801A93CA310"/>
        <w:category>
          <w:name w:val="General"/>
          <w:gallery w:val="placeholder"/>
        </w:category>
        <w:types>
          <w:type w:val="bbPlcHdr"/>
        </w:types>
        <w:behaviors>
          <w:behavior w:val="content"/>
        </w:behaviors>
        <w:guid w:val="{25F0D095-2E43-4A3B-82D9-23AB4EDBEAA2}"/>
      </w:docPartPr>
      <w:docPartBody>
        <w:p w:rsidR="00C123F3" w:rsidRDefault="004661F0" w:rsidP="004661F0">
          <w:pPr>
            <w:pStyle w:val="E4AB2FA84EE84E38B3F96801A93CA3103"/>
          </w:pPr>
          <w:r w:rsidRPr="00CF1A49">
            <w:rPr>
              <w:rStyle w:val="SubtleReference"/>
            </w:rPr>
            <w:t>Company</w:t>
          </w:r>
        </w:p>
      </w:docPartBody>
    </w:docPart>
    <w:docPart>
      <w:docPartPr>
        <w:name w:val="995D65A75F8A4151A6E3B6C34B949488"/>
        <w:category>
          <w:name w:val="General"/>
          <w:gallery w:val="placeholder"/>
        </w:category>
        <w:types>
          <w:type w:val="bbPlcHdr"/>
        </w:types>
        <w:behaviors>
          <w:behavior w:val="content"/>
        </w:behaviors>
        <w:guid w:val="{0E8E6D9F-FDD0-4E06-840F-3A1E6817A30D}"/>
      </w:docPartPr>
      <w:docPartBody>
        <w:p w:rsidR="00C123F3" w:rsidRDefault="004661F0">
          <w:pPr>
            <w:pStyle w:val="995D65A75F8A4151A6E3B6C34B949488"/>
          </w:pPr>
          <w:r w:rsidRPr="00CF1A49">
            <w:t>Describe your responsibilities and achievements in terms of impact and results. Use examples, but keep it short.</w:t>
          </w:r>
        </w:p>
      </w:docPartBody>
    </w:docPart>
    <w:docPart>
      <w:docPartPr>
        <w:name w:val="8B0C4662A2EF4F0DB8396B2F6607C411"/>
        <w:category>
          <w:name w:val="General"/>
          <w:gallery w:val="placeholder"/>
        </w:category>
        <w:types>
          <w:type w:val="bbPlcHdr"/>
        </w:types>
        <w:behaviors>
          <w:behavior w:val="content"/>
        </w:behaviors>
        <w:guid w:val="{615A69B8-03CA-46AC-B1D2-CD308164C615}"/>
      </w:docPartPr>
      <w:docPartBody>
        <w:p w:rsidR="00C123F3" w:rsidRDefault="004661F0">
          <w:pPr>
            <w:pStyle w:val="8B0C4662A2EF4F0DB8396B2F6607C411"/>
          </w:pPr>
          <w:r w:rsidRPr="00CF1A49">
            <w:t>Dates From</w:t>
          </w:r>
        </w:p>
      </w:docPartBody>
    </w:docPart>
    <w:docPart>
      <w:docPartPr>
        <w:name w:val="C8D622367E52406F8E1BC4EA7A7BD9FC"/>
        <w:category>
          <w:name w:val="General"/>
          <w:gallery w:val="placeholder"/>
        </w:category>
        <w:types>
          <w:type w:val="bbPlcHdr"/>
        </w:types>
        <w:behaviors>
          <w:behavior w:val="content"/>
        </w:behaviors>
        <w:guid w:val="{9F03DE17-477A-47D1-8E9F-EEB23C77F036}"/>
      </w:docPartPr>
      <w:docPartBody>
        <w:p w:rsidR="00C123F3" w:rsidRDefault="004661F0">
          <w:pPr>
            <w:pStyle w:val="C8D622367E52406F8E1BC4EA7A7BD9FC"/>
          </w:pPr>
          <w:r w:rsidRPr="00CF1A49">
            <w:t>To</w:t>
          </w:r>
        </w:p>
      </w:docPartBody>
    </w:docPart>
    <w:docPart>
      <w:docPartPr>
        <w:name w:val="1CE6EE64DF7047869E80E24E5195A564"/>
        <w:category>
          <w:name w:val="General"/>
          <w:gallery w:val="placeholder"/>
        </w:category>
        <w:types>
          <w:type w:val="bbPlcHdr"/>
        </w:types>
        <w:behaviors>
          <w:behavior w:val="content"/>
        </w:behaviors>
        <w:guid w:val="{29D14E12-8DFC-4264-8D31-6B7B258FEFF7}"/>
      </w:docPartPr>
      <w:docPartBody>
        <w:p w:rsidR="00C123F3" w:rsidRDefault="004661F0">
          <w:pPr>
            <w:pStyle w:val="1CE6EE64DF7047869E80E24E5195A564"/>
          </w:pPr>
          <w:r w:rsidRPr="00CF1A49">
            <w:t>Job Title</w:t>
          </w:r>
        </w:p>
      </w:docPartBody>
    </w:docPart>
    <w:docPart>
      <w:docPartPr>
        <w:name w:val="A72245AEBD42479D8DB6D0B6F182ED8F"/>
        <w:category>
          <w:name w:val="General"/>
          <w:gallery w:val="placeholder"/>
        </w:category>
        <w:types>
          <w:type w:val="bbPlcHdr"/>
        </w:types>
        <w:behaviors>
          <w:behavior w:val="content"/>
        </w:behaviors>
        <w:guid w:val="{12352E9F-76B4-4343-8C72-F11B964F849B}"/>
      </w:docPartPr>
      <w:docPartBody>
        <w:p w:rsidR="00C123F3" w:rsidRDefault="004661F0" w:rsidP="004661F0">
          <w:pPr>
            <w:pStyle w:val="A72245AEBD42479D8DB6D0B6F182ED8F3"/>
          </w:pPr>
          <w:r w:rsidRPr="00CF1A49">
            <w:rPr>
              <w:rStyle w:val="SubtleReference"/>
            </w:rPr>
            <w:t>Company</w:t>
          </w:r>
        </w:p>
      </w:docPartBody>
    </w:docPart>
    <w:docPart>
      <w:docPartPr>
        <w:name w:val="D7607FB547694DF1B62CF97F68011BBA"/>
        <w:category>
          <w:name w:val="General"/>
          <w:gallery w:val="placeholder"/>
        </w:category>
        <w:types>
          <w:type w:val="bbPlcHdr"/>
        </w:types>
        <w:behaviors>
          <w:behavior w:val="content"/>
        </w:behaviors>
        <w:guid w:val="{BFD1C3EF-7F02-4A86-A954-E615913B697E}"/>
      </w:docPartPr>
      <w:docPartBody>
        <w:p w:rsidR="00C123F3" w:rsidRDefault="004661F0">
          <w:pPr>
            <w:pStyle w:val="D7607FB547694DF1B62CF97F68011BBA"/>
          </w:pPr>
          <w:r w:rsidRPr="00CF1A49">
            <w:t>Describe your responsibilities and achievements in terms of impact and results. Use examples, but keep it short.</w:t>
          </w:r>
        </w:p>
      </w:docPartBody>
    </w:docPart>
    <w:docPart>
      <w:docPartPr>
        <w:name w:val="880FAFB8EACF4638B944F6D0EC6D909B"/>
        <w:category>
          <w:name w:val="General"/>
          <w:gallery w:val="placeholder"/>
        </w:category>
        <w:types>
          <w:type w:val="bbPlcHdr"/>
        </w:types>
        <w:behaviors>
          <w:behavior w:val="content"/>
        </w:behaviors>
        <w:guid w:val="{BF6628E9-8D9B-4873-9E7B-DBB09ED84A56}"/>
      </w:docPartPr>
      <w:docPartBody>
        <w:p w:rsidR="00C123F3" w:rsidRDefault="004661F0">
          <w:pPr>
            <w:pStyle w:val="880FAFB8EACF4638B944F6D0EC6D909B"/>
          </w:pPr>
          <w:r w:rsidRPr="00CF1A49">
            <w:t>Education</w:t>
          </w:r>
        </w:p>
      </w:docPartBody>
    </w:docPart>
    <w:docPart>
      <w:docPartPr>
        <w:name w:val="8A441B9A9C5049059F3A5654E66974E7"/>
        <w:category>
          <w:name w:val="General"/>
          <w:gallery w:val="placeholder"/>
        </w:category>
        <w:types>
          <w:type w:val="bbPlcHdr"/>
        </w:types>
        <w:behaviors>
          <w:behavior w:val="content"/>
        </w:behaviors>
        <w:guid w:val="{DD8A42E1-8F17-4E5C-82E6-F88956B7A20D}"/>
      </w:docPartPr>
      <w:docPartBody>
        <w:p w:rsidR="00C123F3" w:rsidRDefault="004661F0">
          <w:pPr>
            <w:pStyle w:val="8A441B9A9C5049059F3A5654E66974E7"/>
          </w:pPr>
          <w:r w:rsidRPr="00CF1A49">
            <w:t>Month</w:t>
          </w:r>
        </w:p>
      </w:docPartBody>
    </w:docPart>
    <w:docPart>
      <w:docPartPr>
        <w:name w:val="F0BADE15064246CFA681C24ACE238A42"/>
        <w:category>
          <w:name w:val="General"/>
          <w:gallery w:val="placeholder"/>
        </w:category>
        <w:types>
          <w:type w:val="bbPlcHdr"/>
        </w:types>
        <w:behaviors>
          <w:behavior w:val="content"/>
        </w:behaviors>
        <w:guid w:val="{2968F363-AADD-4BBE-9061-D13A62B92C2D}"/>
      </w:docPartPr>
      <w:docPartBody>
        <w:p w:rsidR="00C123F3" w:rsidRDefault="004661F0">
          <w:pPr>
            <w:pStyle w:val="F0BADE15064246CFA681C24ACE238A42"/>
          </w:pPr>
          <w:r w:rsidRPr="00CF1A49">
            <w:t>Year</w:t>
          </w:r>
        </w:p>
      </w:docPartBody>
    </w:docPart>
    <w:docPart>
      <w:docPartPr>
        <w:name w:val="D5172069583C496FAABD17718BDB2EB4"/>
        <w:category>
          <w:name w:val="General"/>
          <w:gallery w:val="placeholder"/>
        </w:category>
        <w:types>
          <w:type w:val="bbPlcHdr"/>
        </w:types>
        <w:behaviors>
          <w:behavior w:val="content"/>
        </w:behaviors>
        <w:guid w:val="{A002DB8C-4FAB-496B-8038-A99F0004BD1A}"/>
      </w:docPartPr>
      <w:docPartBody>
        <w:p w:rsidR="00C123F3" w:rsidRDefault="004661F0">
          <w:pPr>
            <w:pStyle w:val="D5172069583C496FAABD17718BDB2EB4"/>
          </w:pPr>
          <w:r w:rsidRPr="00CF1A49">
            <w:t>Degree Title</w:t>
          </w:r>
        </w:p>
      </w:docPartBody>
    </w:docPart>
    <w:docPart>
      <w:docPartPr>
        <w:name w:val="221ABFAD6BF5448C8B1F64D163C53FEF"/>
        <w:category>
          <w:name w:val="General"/>
          <w:gallery w:val="placeholder"/>
        </w:category>
        <w:types>
          <w:type w:val="bbPlcHdr"/>
        </w:types>
        <w:behaviors>
          <w:behavior w:val="content"/>
        </w:behaviors>
        <w:guid w:val="{C526A328-64A8-4490-A3E3-0A35BB76412B}"/>
      </w:docPartPr>
      <w:docPartBody>
        <w:p w:rsidR="00C123F3" w:rsidRDefault="004661F0" w:rsidP="004661F0">
          <w:pPr>
            <w:pStyle w:val="221ABFAD6BF5448C8B1F64D163C53FEF3"/>
          </w:pPr>
          <w:r w:rsidRPr="00CF1A49">
            <w:rPr>
              <w:rStyle w:val="SubtleReference"/>
            </w:rPr>
            <w:t>School</w:t>
          </w:r>
        </w:p>
      </w:docPartBody>
    </w:docPart>
    <w:docPart>
      <w:docPartPr>
        <w:name w:val="24759BCCA3FD4934853A733F778691A9"/>
        <w:category>
          <w:name w:val="General"/>
          <w:gallery w:val="placeholder"/>
        </w:category>
        <w:types>
          <w:type w:val="bbPlcHdr"/>
        </w:types>
        <w:behaviors>
          <w:behavior w:val="content"/>
        </w:behaviors>
        <w:guid w:val="{4B987CAA-9FEB-475E-919C-E9F12D596292}"/>
      </w:docPartPr>
      <w:docPartBody>
        <w:p w:rsidR="00C123F3" w:rsidRDefault="004661F0">
          <w:pPr>
            <w:pStyle w:val="24759BCCA3FD4934853A733F778691A9"/>
          </w:pPr>
          <w:r w:rsidRPr="00CF1A49">
            <w:t>It’s okay to brag about your GPA, awards, and honors. Feel free to summarize your coursework too.</w:t>
          </w:r>
        </w:p>
      </w:docPartBody>
    </w:docPart>
    <w:docPart>
      <w:docPartPr>
        <w:name w:val="82342D5F10AD43488A81719C87A3FA91"/>
        <w:category>
          <w:name w:val="General"/>
          <w:gallery w:val="placeholder"/>
        </w:category>
        <w:types>
          <w:type w:val="bbPlcHdr"/>
        </w:types>
        <w:behaviors>
          <w:behavior w:val="content"/>
        </w:behaviors>
        <w:guid w:val="{0082B95F-1D23-49C4-8307-76F76F70DA89}"/>
      </w:docPartPr>
      <w:docPartBody>
        <w:p w:rsidR="00C123F3" w:rsidRDefault="004661F0">
          <w:pPr>
            <w:pStyle w:val="82342D5F10AD43488A81719C87A3FA91"/>
          </w:pPr>
          <w:r w:rsidRPr="00CF1A49">
            <w:t>Month</w:t>
          </w:r>
        </w:p>
      </w:docPartBody>
    </w:docPart>
    <w:docPart>
      <w:docPartPr>
        <w:name w:val="1F0E5BAA6C3C48AB8867D2565411C843"/>
        <w:category>
          <w:name w:val="General"/>
          <w:gallery w:val="placeholder"/>
        </w:category>
        <w:types>
          <w:type w:val="bbPlcHdr"/>
        </w:types>
        <w:behaviors>
          <w:behavior w:val="content"/>
        </w:behaviors>
        <w:guid w:val="{35C20CD0-EF4E-4E75-960A-604B9C43E7E0}"/>
      </w:docPartPr>
      <w:docPartBody>
        <w:p w:rsidR="00C123F3" w:rsidRDefault="004661F0">
          <w:pPr>
            <w:pStyle w:val="1F0E5BAA6C3C48AB8867D2565411C843"/>
          </w:pPr>
          <w:r w:rsidRPr="00CF1A49">
            <w:t>Year</w:t>
          </w:r>
        </w:p>
      </w:docPartBody>
    </w:docPart>
    <w:docPart>
      <w:docPartPr>
        <w:name w:val="AB3040031B954DCD86116227AA948EC5"/>
        <w:category>
          <w:name w:val="General"/>
          <w:gallery w:val="placeholder"/>
        </w:category>
        <w:types>
          <w:type w:val="bbPlcHdr"/>
        </w:types>
        <w:behaviors>
          <w:behavior w:val="content"/>
        </w:behaviors>
        <w:guid w:val="{B0B0CC01-FB2D-479B-B32D-0AEAAD5046F5}"/>
      </w:docPartPr>
      <w:docPartBody>
        <w:p w:rsidR="00C123F3" w:rsidRDefault="004661F0">
          <w:pPr>
            <w:pStyle w:val="AB3040031B954DCD86116227AA948EC5"/>
          </w:pPr>
          <w:r w:rsidRPr="00CF1A49">
            <w:t>Degree Title</w:t>
          </w:r>
        </w:p>
      </w:docPartBody>
    </w:docPart>
    <w:docPart>
      <w:docPartPr>
        <w:name w:val="A051B62E2BC845B7BB6C1712FF35D9B6"/>
        <w:category>
          <w:name w:val="General"/>
          <w:gallery w:val="placeholder"/>
        </w:category>
        <w:types>
          <w:type w:val="bbPlcHdr"/>
        </w:types>
        <w:behaviors>
          <w:behavior w:val="content"/>
        </w:behaviors>
        <w:guid w:val="{9374E26C-DAA1-4EBB-BBCB-C4465B384D6F}"/>
      </w:docPartPr>
      <w:docPartBody>
        <w:p w:rsidR="00C123F3" w:rsidRDefault="004661F0" w:rsidP="004661F0">
          <w:pPr>
            <w:pStyle w:val="A051B62E2BC845B7BB6C1712FF35D9B63"/>
          </w:pPr>
          <w:r w:rsidRPr="00CF1A49">
            <w:rPr>
              <w:rStyle w:val="SubtleReference"/>
            </w:rPr>
            <w:t>School</w:t>
          </w:r>
        </w:p>
      </w:docPartBody>
    </w:docPart>
    <w:docPart>
      <w:docPartPr>
        <w:name w:val="4CF6BD8DFC4143E3BCBAB629EBE15C66"/>
        <w:category>
          <w:name w:val="General"/>
          <w:gallery w:val="placeholder"/>
        </w:category>
        <w:types>
          <w:type w:val="bbPlcHdr"/>
        </w:types>
        <w:behaviors>
          <w:behavior w:val="content"/>
        </w:behaviors>
        <w:guid w:val="{B373458C-A42A-41AB-B81D-8ABFFDBC7612}"/>
      </w:docPartPr>
      <w:docPartBody>
        <w:p w:rsidR="00C123F3" w:rsidRDefault="004661F0">
          <w:pPr>
            <w:pStyle w:val="4CF6BD8DFC4143E3BCBAB629EBE15C66"/>
          </w:pPr>
          <w:r w:rsidRPr="00CF1A49">
            <w:t>It’s okay to brag about your GPA, awards, and honors. Feel free to summarize your coursework too.</w:t>
          </w:r>
        </w:p>
      </w:docPartBody>
    </w:docPart>
    <w:docPart>
      <w:docPartPr>
        <w:name w:val="EA192D4D883E4C0F82C8AF4ACFC30B81"/>
        <w:category>
          <w:name w:val="General"/>
          <w:gallery w:val="placeholder"/>
        </w:category>
        <w:types>
          <w:type w:val="bbPlcHdr"/>
        </w:types>
        <w:behaviors>
          <w:behavior w:val="content"/>
        </w:behaviors>
        <w:guid w:val="{6C3992E6-6A9D-4310-9FC4-BCDEBBCA8179}"/>
      </w:docPartPr>
      <w:docPartBody>
        <w:p w:rsidR="00C123F3" w:rsidRDefault="004661F0">
          <w:pPr>
            <w:pStyle w:val="EA192D4D883E4C0F82C8AF4ACFC30B81"/>
          </w:pPr>
          <w:r w:rsidRPr="00CF1A49">
            <w:t>Skills</w:t>
          </w:r>
        </w:p>
      </w:docPartBody>
    </w:docPart>
    <w:docPart>
      <w:docPartPr>
        <w:name w:val="746573D882514354B19D15AA64E35D05"/>
        <w:category>
          <w:name w:val="General"/>
          <w:gallery w:val="placeholder"/>
        </w:category>
        <w:types>
          <w:type w:val="bbPlcHdr"/>
        </w:types>
        <w:behaviors>
          <w:behavior w:val="content"/>
        </w:behaviors>
        <w:guid w:val="{9FBBBF08-0CB0-4D7E-8367-951E93A5BCB3}"/>
      </w:docPartPr>
      <w:docPartBody>
        <w:p w:rsidR="00C123F3" w:rsidRDefault="004661F0">
          <w:pPr>
            <w:pStyle w:val="746573D882514354B19D15AA64E35D05"/>
          </w:pPr>
          <w:r w:rsidRPr="006E1507">
            <w:t>List one of your strengths</w:t>
          </w:r>
        </w:p>
      </w:docPartBody>
    </w:docPart>
    <w:docPart>
      <w:docPartPr>
        <w:name w:val="1B5B3B1ECCB94A3A9D5E0DDB8A53092A"/>
        <w:category>
          <w:name w:val="General"/>
          <w:gallery w:val="placeholder"/>
        </w:category>
        <w:types>
          <w:type w:val="bbPlcHdr"/>
        </w:types>
        <w:behaviors>
          <w:behavior w:val="content"/>
        </w:behaviors>
        <w:guid w:val="{CA39A931-A27F-4113-9B5B-AAB3AE6C768D}"/>
      </w:docPartPr>
      <w:docPartBody>
        <w:p w:rsidR="00C123F3" w:rsidRDefault="004661F0">
          <w:pPr>
            <w:pStyle w:val="1B5B3B1ECCB94A3A9D5E0DDB8A53092A"/>
          </w:pPr>
          <w:r w:rsidRPr="00CF1A49">
            <w:t>Activities</w:t>
          </w:r>
        </w:p>
      </w:docPartBody>
    </w:docPart>
    <w:docPart>
      <w:docPartPr>
        <w:name w:val="83C43E5715C74B9B8641FBF2C8E2A68B"/>
        <w:category>
          <w:name w:val="General"/>
          <w:gallery w:val="placeholder"/>
        </w:category>
        <w:types>
          <w:type w:val="bbPlcHdr"/>
        </w:types>
        <w:behaviors>
          <w:behavior w:val="content"/>
        </w:behaviors>
        <w:guid w:val="{5261E6AF-E96D-4668-AE54-2B765EE6ABC5}"/>
      </w:docPartPr>
      <w:docPartBody>
        <w:p w:rsidR="00C123F3" w:rsidRDefault="004661F0">
          <w:pPr>
            <w:pStyle w:val="83C43E5715C74B9B8641FBF2C8E2A68B"/>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
      <w:docPartPr>
        <w:name w:val="11C60883DE7E4A499EADE144D0B69F97"/>
        <w:category>
          <w:name w:val="General"/>
          <w:gallery w:val="placeholder"/>
        </w:category>
        <w:types>
          <w:type w:val="bbPlcHdr"/>
        </w:types>
        <w:behaviors>
          <w:behavior w:val="content"/>
        </w:behaviors>
        <w:guid w:val="{3AAC12D3-9A31-4D1F-B1BA-4351AC109C41}"/>
      </w:docPartPr>
      <w:docPartBody>
        <w:p w:rsidR="00C123F3" w:rsidRDefault="004661F0" w:rsidP="0001635F">
          <w:pPr>
            <w:pStyle w:val="11C60883DE7E4A499EADE144D0B69F97"/>
          </w:pPr>
          <w:r w:rsidRPr="006E1507">
            <w:t>List one of your strengths</w:t>
          </w:r>
        </w:p>
      </w:docPartBody>
    </w:docPart>
    <w:docPart>
      <w:docPartPr>
        <w:name w:val="4594AE9F585C4CECB9BE987B9C549CEA"/>
        <w:category>
          <w:name w:val="General"/>
          <w:gallery w:val="placeholder"/>
        </w:category>
        <w:types>
          <w:type w:val="bbPlcHdr"/>
        </w:types>
        <w:behaviors>
          <w:behavior w:val="content"/>
        </w:behaviors>
        <w:guid w:val="{8FAF87C1-74EB-4025-A49F-808ACE28197C}"/>
      </w:docPartPr>
      <w:docPartBody>
        <w:p w:rsidR="004661F0" w:rsidRDefault="004661F0" w:rsidP="00C123F3">
          <w:pPr>
            <w:pStyle w:val="4594AE9F585C4CECB9BE987B9C549CEA"/>
          </w:pPr>
          <w:r w:rsidRPr="00CF1A49">
            <w:t>·</w:t>
          </w:r>
        </w:p>
      </w:docPartBody>
    </w:docPart>
    <w:docPart>
      <w:docPartPr>
        <w:name w:val="0FD5C818C689470EBC1F423CD552C389"/>
        <w:category>
          <w:name w:val="General"/>
          <w:gallery w:val="placeholder"/>
        </w:category>
        <w:types>
          <w:type w:val="bbPlcHdr"/>
        </w:types>
        <w:behaviors>
          <w:behavior w:val="content"/>
        </w:behaviors>
        <w:guid w:val="{F9770D01-CF38-4598-9619-7D5D83EBC3EE}"/>
      </w:docPartPr>
      <w:docPartBody>
        <w:p w:rsidR="004661F0" w:rsidRDefault="004661F0" w:rsidP="00C123F3">
          <w:pPr>
            <w:pStyle w:val="0FD5C818C689470EBC1F423CD552C389"/>
          </w:pPr>
          <w:r>
            <w:t>Marital</w:t>
          </w:r>
        </w:p>
      </w:docPartBody>
    </w:docPart>
    <w:docPart>
      <w:docPartPr>
        <w:name w:val="44FCE05445354093829A8CD77EC0CF9C"/>
        <w:category>
          <w:name w:val="General"/>
          <w:gallery w:val="placeholder"/>
        </w:category>
        <w:types>
          <w:type w:val="bbPlcHdr"/>
        </w:types>
        <w:behaviors>
          <w:behavior w:val="content"/>
        </w:behaviors>
        <w:guid w:val="{6D10DF8C-9372-4595-B494-E37C35C6C385}"/>
      </w:docPartPr>
      <w:docPartBody>
        <w:p w:rsidR="004661F0" w:rsidRDefault="004661F0" w:rsidP="00C123F3">
          <w:pPr>
            <w:pStyle w:val="44FCE05445354093829A8CD77EC0CF9C"/>
          </w:pPr>
          <w:r w:rsidRPr="00CF1A49">
            <w:t>·</w:t>
          </w:r>
        </w:p>
      </w:docPartBody>
    </w:docPart>
    <w:docPart>
      <w:docPartPr>
        <w:name w:val="12FE3C7CA8424AF2A52CFBEAEEC7BF83"/>
        <w:category>
          <w:name w:val="General"/>
          <w:gallery w:val="placeholder"/>
        </w:category>
        <w:types>
          <w:type w:val="bbPlcHdr"/>
        </w:types>
        <w:behaviors>
          <w:behavior w:val="content"/>
        </w:behaviors>
        <w:guid w:val="{E6A8F846-3577-4F36-841B-729E4BE68CB6}"/>
      </w:docPartPr>
      <w:docPartBody>
        <w:p w:rsidR="004661F0" w:rsidRDefault="004661F0" w:rsidP="00C123F3">
          <w:pPr>
            <w:pStyle w:val="12FE3C7CA8424AF2A52CFBEAEEC7BF83"/>
          </w:pPr>
          <w:r w:rsidRPr="007A4076">
            <w:t>Nationality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5F"/>
    <w:rsid w:val="0001635F"/>
    <w:rsid w:val="00111937"/>
    <w:rsid w:val="003876BE"/>
    <w:rsid w:val="003F7A8E"/>
    <w:rsid w:val="004661F0"/>
    <w:rsid w:val="00C12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2C8BBFB93C4AA081961C7FF3D56F20">
    <w:name w:val="A02C8BBFB93C4AA081961C7FF3D56F20"/>
  </w:style>
  <w:style w:type="character" w:styleId="IntenseEmphasis">
    <w:name w:val="Intense Emphasis"/>
    <w:basedOn w:val="DefaultParagraphFont"/>
    <w:uiPriority w:val="2"/>
    <w:rsid w:val="004661F0"/>
    <w:rPr>
      <w:b/>
      <w:iCs/>
      <w:color w:val="262626" w:themeColor="text1" w:themeTint="D9"/>
    </w:rPr>
  </w:style>
  <w:style w:type="paragraph" w:customStyle="1" w:styleId="01D4F60E5D4A412BA8F7FAEEBF4E6DC0">
    <w:name w:val="01D4F60E5D4A412BA8F7FAEEBF4E6DC0"/>
  </w:style>
  <w:style w:type="paragraph" w:customStyle="1" w:styleId="518E241D28DF4868BD37CB7E84321DA9">
    <w:name w:val="518E241D28DF4868BD37CB7E84321DA9"/>
  </w:style>
  <w:style w:type="paragraph" w:customStyle="1" w:styleId="BED63592E94C4F60A4C20474CC90E5CD">
    <w:name w:val="BED63592E94C4F60A4C20474CC90E5CD"/>
  </w:style>
  <w:style w:type="paragraph" w:customStyle="1" w:styleId="30A0778A774A421886C232DC5D5EDD6D">
    <w:name w:val="30A0778A774A421886C232DC5D5EDD6D"/>
  </w:style>
  <w:style w:type="paragraph" w:customStyle="1" w:styleId="53FE1ED48C2444C98016002644CF1D2A">
    <w:name w:val="53FE1ED48C2444C98016002644CF1D2A"/>
  </w:style>
  <w:style w:type="paragraph" w:customStyle="1" w:styleId="B6FBBFB33EA542F6BAC2D7745B2599E9">
    <w:name w:val="B6FBBFB33EA542F6BAC2D7745B2599E9"/>
  </w:style>
  <w:style w:type="paragraph" w:customStyle="1" w:styleId="78189289A328430B9715DF25E85577E0">
    <w:name w:val="78189289A328430B9715DF25E85577E0"/>
  </w:style>
  <w:style w:type="paragraph" w:customStyle="1" w:styleId="D77859773CC047C692C0283C6A8F1B9A">
    <w:name w:val="D77859773CC047C692C0283C6A8F1B9A"/>
  </w:style>
  <w:style w:type="paragraph" w:customStyle="1" w:styleId="B0427A4A62974C81B7AD29B06BEA965F">
    <w:name w:val="B0427A4A62974C81B7AD29B06BEA965F"/>
  </w:style>
  <w:style w:type="paragraph" w:customStyle="1" w:styleId="711111478486446FAE963BD41D0ED9EF">
    <w:name w:val="711111478486446FAE963BD41D0ED9EF"/>
  </w:style>
  <w:style w:type="paragraph" w:customStyle="1" w:styleId="1642B7A0A30544B29C4993EA4FBB65CA">
    <w:name w:val="1642B7A0A30544B29C4993EA4FBB65CA"/>
  </w:style>
  <w:style w:type="paragraph" w:customStyle="1" w:styleId="72383C57779E47D7B8769D3AFD22ADA2">
    <w:name w:val="72383C57779E47D7B8769D3AFD22ADA2"/>
  </w:style>
  <w:style w:type="paragraph" w:customStyle="1" w:styleId="63FA6735309441289755F5D6F9CB3823">
    <w:name w:val="63FA6735309441289755F5D6F9CB3823"/>
  </w:style>
  <w:style w:type="paragraph" w:customStyle="1" w:styleId="835E20DD91B84A4CA7BBAA65C0AE10D1">
    <w:name w:val="835E20DD91B84A4CA7BBAA65C0AE10D1"/>
  </w:style>
  <w:style w:type="character" w:styleId="SubtleReference">
    <w:name w:val="Subtle Reference"/>
    <w:basedOn w:val="DefaultParagraphFont"/>
    <w:uiPriority w:val="10"/>
    <w:qFormat/>
    <w:rsid w:val="004661F0"/>
    <w:rPr>
      <w:b/>
      <w:caps w:val="0"/>
      <w:smallCaps/>
      <w:color w:val="595959" w:themeColor="text1" w:themeTint="A6"/>
    </w:rPr>
  </w:style>
  <w:style w:type="paragraph" w:customStyle="1" w:styleId="E4AB2FA84EE84E38B3F96801A93CA310">
    <w:name w:val="E4AB2FA84EE84E38B3F96801A93CA310"/>
  </w:style>
  <w:style w:type="paragraph" w:customStyle="1" w:styleId="995D65A75F8A4151A6E3B6C34B949488">
    <w:name w:val="995D65A75F8A4151A6E3B6C34B949488"/>
  </w:style>
  <w:style w:type="paragraph" w:customStyle="1" w:styleId="8B0C4662A2EF4F0DB8396B2F6607C411">
    <w:name w:val="8B0C4662A2EF4F0DB8396B2F6607C411"/>
  </w:style>
  <w:style w:type="paragraph" w:customStyle="1" w:styleId="C8D622367E52406F8E1BC4EA7A7BD9FC">
    <w:name w:val="C8D622367E52406F8E1BC4EA7A7BD9FC"/>
  </w:style>
  <w:style w:type="paragraph" w:customStyle="1" w:styleId="1CE6EE64DF7047869E80E24E5195A564">
    <w:name w:val="1CE6EE64DF7047869E80E24E5195A564"/>
  </w:style>
  <w:style w:type="paragraph" w:customStyle="1" w:styleId="A72245AEBD42479D8DB6D0B6F182ED8F">
    <w:name w:val="A72245AEBD42479D8DB6D0B6F182ED8F"/>
  </w:style>
  <w:style w:type="paragraph" w:customStyle="1" w:styleId="D7607FB547694DF1B62CF97F68011BBA">
    <w:name w:val="D7607FB547694DF1B62CF97F68011BBA"/>
  </w:style>
  <w:style w:type="paragraph" w:customStyle="1" w:styleId="880FAFB8EACF4638B944F6D0EC6D909B">
    <w:name w:val="880FAFB8EACF4638B944F6D0EC6D909B"/>
  </w:style>
  <w:style w:type="paragraph" w:customStyle="1" w:styleId="8A441B9A9C5049059F3A5654E66974E7">
    <w:name w:val="8A441B9A9C5049059F3A5654E66974E7"/>
  </w:style>
  <w:style w:type="paragraph" w:customStyle="1" w:styleId="F0BADE15064246CFA681C24ACE238A42">
    <w:name w:val="F0BADE15064246CFA681C24ACE238A42"/>
  </w:style>
  <w:style w:type="paragraph" w:customStyle="1" w:styleId="D5172069583C496FAABD17718BDB2EB4">
    <w:name w:val="D5172069583C496FAABD17718BDB2EB4"/>
  </w:style>
  <w:style w:type="paragraph" w:customStyle="1" w:styleId="221ABFAD6BF5448C8B1F64D163C53FEF">
    <w:name w:val="221ABFAD6BF5448C8B1F64D163C53FEF"/>
  </w:style>
  <w:style w:type="paragraph" w:customStyle="1" w:styleId="24759BCCA3FD4934853A733F778691A9">
    <w:name w:val="24759BCCA3FD4934853A733F778691A9"/>
  </w:style>
  <w:style w:type="paragraph" w:customStyle="1" w:styleId="82342D5F10AD43488A81719C87A3FA91">
    <w:name w:val="82342D5F10AD43488A81719C87A3FA91"/>
  </w:style>
  <w:style w:type="paragraph" w:customStyle="1" w:styleId="1F0E5BAA6C3C48AB8867D2565411C843">
    <w:name w:val="1F0E5BAA6C3C48AB8867D2565411C843"/>
  </w:style>
  <w:style w:type="paragraph" w:customStyle="1" w:styleId="AB3040031B954DCD86116227AA948EC5">
    <w:name w:val="AB3040031B954DCD86116227AA948EC5"/>
  </w:style>
  <w:style w:type="paragraph" w:customStyle="1" w:styleId="A051B62E2BC845B7BB6C1712FF35D9B6">
    <w:name w:val="A051B62E2BC845B7BB6C1712FF35D9B6"/>
  </w:style>
  <w:style w:type="paragraph" w:customStyle="1" w:styleId="4CF6BD8DFC4143E3BCBAB629EBE15C66">
    <w:name w:val="4CF6BD8DFC4143E3BCBAB629EBE15C66"/>
  </w:style>
  <w:style w:type="paragraph" w:customStyle="1" w:styleId="EA192D4D883E4C0F82C8AF4ACFC30B81">
    <w:name w:val="EA192D4D883E4C0F82C8AF4ACFC30B81"/>
  </w:style>
  <w:style w:type="paragraph" w:customStyle="1" w:styleId="4412C4AC59D544AAB6D78500E824E6EC">
    <w:name w:val="4412C4AC59D544AAB6D78500E824E6EC"/>
  </w:style>
  <w:style w:type="paragraph" w:customStyle="1" w:styleId="11E2A8C002B04F0D92695FD5F16D8437">
    <w:name w:val="11E2A8C002B04F0D92695FD5F16D8437"/>
  </w:style>
  <w:style w:type="paragraph" w:customStyle="1" w:styleId="746573D882514354B19D15AA64E35D05">
    <w:name w:val="746573D882514354B19D15AA64E35D05"/>
  </w:style>
  <w:style w:type="paragraph" w:customStyle="1" w:styleId="BFA9363C09B3422DBE1D2D08A1244746">
    <w:name w:val="BFA9363C09B3422DBE1D2D08A1244746"/>
  </w:style>
  <w:style w:type="paragraph" w:customStyle="1" w:styleId="3C709826C7484D47BCA2DDBCA0453424">
    <w:name w:val="3C709826C7484D47BCA2DDBCA0453424"/>
  </w:style>
  <w:style w:type="paragraph" w:customStyle="1" w:styleId="1B5B3B1ECCB94A3A9D5E0DDB8A53092A">
    <w:name w:val="1B5B3B1ECCB94A3A9D5E0DDB8A53092A"/>
  </w:style>
  <w:style w:type="paragraph" w:customStyle="1" w:styleId="83C43E5715C74B9B8641FBF2C8E2A68B">
    <w:name w:val="83C43E5715C74B9B8641FBF2C8E2A68B"/>
  </w:style>
  <w:style w:type="character" w:styleId="PlaceholderText">
    <w:name w:val="Placeholder Text"/>
    <w:basedOn w:val="DefaultParagraphFont"/>
    <w:uiPriority w:val="99"/>
    <w:semiHidden/>
    <w:rsid w:val="004661F0"/>
    <w:rPr>
      <w:color w:val="595959" w:themeColor="text1" w:themeTint="A6"/>
    </w:rPr>
  </w:style>
  <w:style w:type="paragraph" w:customStyle="1" w:styleId="01D4F60E5D4A412BA8F7FAEEBF4E6DC01">
    <w:name w:val="01D4F60E5D4A412BA8F7FAEEBF4E6DC01"/>
    <w:rsid w:val="0001635F"/>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eastAsia="en-US"/>
    </w:rPr>
  </w:style>
  <w:style w:type="paragraph" w:customStyle="1" w:styleId="E4AB2FA84EE84E38B3F96801A93CA3101">
    <w:name w:val="E4AB2FA84EE84E38B3F96801A93CA3101"/>
    <w:rsid w:val="0001635F"/>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A72245AEBD42479D8DB6D0B6F182ED8F1">
    <w:name w:val="A72245AEBD42479D8DB6D0B6F182ED8F1"/>
    <w:rsid w:val="0001635F"/>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221ABFAD6BF5448C8B1F64D163C53FEF1">
    <w:name w:val="221ABFAD6BF5448C8B1F64D163C53FEF1"/>
    <w:rsid w:val="0001635F"/>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A051B62E2BC845B7BB6C1712FF35D9B61">
    <w:name w:val="A051B62E2BC845B7BB6C1712FF35D9B61"/>
    <w:rsid w:val="0001635F"/>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9E27B20C470F468292F094BA7602192A">
    <w:name w:val="9E27B20C470F468292F094BA7602192A"/>
    <w:rsid w:val="0001635F"/>
  </w:style>
  <w:style w:type="paragraph" w:customStyle="1" w:styleId="B485E1766E8D44B0BBDF2664C9AD4B95">
    <w:name w:val="B485E1766E8D44B0BBDF2664C9AD4B95"/>
    <w:rsid w:val="0001635F"/>
  </w:style>
  <w:style w:type="paragraph" w:customStyle="1" w:styleId="781A90804DD04031BA4633E9C3C5311A">
    <w:name w:val="781A90804DD04031BA4633E9C3C5311A"/>
    <w:rsid w:val="0001635F"/>
  </w:style>
  <w:style w:type="paragraph" w:customStyle="1" w:styleId="11C60883DE7E4A499EADE144D0B69F97">
    <w:name w:val="11C60883DE7E4A499EADE144D0B69F97"/>
    <w:rsid w:val="0001635F"/>
  </w:style>
  <w:style w:type="paragraph" w:customStyle="1" w:styleId="01D4F60E5D4A412BA8F7FAEEBF4E6DC02">
    <w:name w:val="01D4F60E5D4A412BA8F7FAEEBF4E6DC02"/>
    <w:rsid w:val="00C123F3"/>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eastAsia="en-US"/>
    </w:rPr>
  </w:style>
  <w:style w:type="paragraph" w:customStyle="1" w:styleId="E4AB2FA84EE84E38B3F96801A93CA3102">
    <w:name w:val="E4AB2FA84EE84E38B3F96801A93CA3102"/>
    <w:rsid w:val="00C123F3"/>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A72245AEBD42479D8DB6D0B6F182ED8F2">
    <w:name w:val="A72245AEBD42479D8DB6D0B6F182ED8F2"/>
    <w:rsid w:val="00C123F3"/>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221ABFAD6BF5448C8B1F64D163C53FEF2">
    <w:name w:val="221ABFAD6BF5448C8B1F64D163C53FEF2"/>
    <w:rsid w:val="00C123F3"/>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A051B62E2BC845B7BB6C1712FF35D9B62">
    <w:name w:val="A051B62E2BC845B7BB6C1712FF35D9B62"/>
    <w:rsid w:val="00C123F3"/>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4594AE9F585C4CECB9BE987B9C549CEA">
    <w:name w:val="4594AE9F585C4CECB9BE987B9C549CEA"/>
    <w:rsid w:val="00C123F3"/>
  </w:style>
  <w:style w:type="paragraph" w:customStyle="1" w:styleId="0FD5C818C689470EBC1F423CD552C389">
    <w:name w:val="0FD5C818C689470EBC1F423CD552C389"/>
    <w:rsid w:val="00C123F3"/>
  </w:style>
  <w:style w:type="paragraph" w:customStyle="1" w:styleId="44FCE05445354093829A8CD77EC0CF9C">
    <w:name w:val="44FCE05445354093829A8CD77EC0CF9C"/>
    <w:rsid w:val="00C123F3"/>
  </w:style>
  <w:style w:type="paragraph" w:customStyle="1" w:styleId="12FE3C7CA8424AF2A52CFBEAEEC7BF83">
    <w:name w:val="12FE3C7CA8424AF2A52CFBEAEEC7BF83"/>
    <w:rsid w:val="00C123F3"/>
  </w:style>
  <w:style w:type="paragraph" w:customStyle="1" w:styleId="01D4F60E5D4A412BA8F7FAEEBF4E6DC03">
    <w:name w:val="01D4F60E5D4A412BA8F7FAEEBF4E6DC03"/>
    <w:rsid w:val="004661F0"/>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eastAsia="en-US"/>
    </w:rPr>
  </w:style>
  <w:style w:type="paragraph" w:customStyle="1" w:styleId="E4AB2FA84EE84E38B3F96801A93CA3103">
    <w:name w:val="E4AB2FA84EE84E38B3F96801A93CA3103"/>
    <w:rsid w:val="004661F0"/>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A72245AEBD42479D8DB6D0B6F182ED8F3">
    <w:name w:val="A72245AEBD42479D8DB6D0B6F182ED8F3"/>
    <w:rsid w:val="004661F0"/>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221ABFAD6BF5448C8B1F64D163C53FEF3">
    <w:name w:val="221ABFAD6BF5448C8B1F64D163C53FEF3"/>
    <w:rsid w:val="004661F0"/>
    <w:pPr>
      <w:spacing w:after="40" w:line="240" w:lineRule="auto"/>
      <w:outlineLvl w:val="1"/>
    </w:pPr>
    <w:rPr>
      <w:rFonts w:eastAsiaTheme="majorEastAsia" w:cstheme="majorBidi"/>
      <w:b/>
      <w:caps/>
      <w:color w:val="4472C4" w:themeColor="accent1"/>
      <w:sz w:val="26"/>
      <w:szCs w:val="26"/>
      <w:lang w:val="en-US" w:eastAsia="en-US"/>
    </w:rPr>
  </w:style>
  <w:style w:type="paragraph" w:customStyle="1" w:styleId="A051B62E2BC845B7BB6C1712FF35D9B63">
    <w:name w:val="A051B62E2BC845B7BB6C1712FF35D9B63"/>
    <w:rsid w:val="004661F0"/>
    <w:pPr>
      <w:spacing w:after="40" w:line="240" w:lineRule="auto"/>
      <w:outlineLvl w:val="1"/>
    </w:pPr>
    <w:rPr>
      <w:rFonts w:eastAsiaTheme="majorEastAsia" w:cstheme="majorBidi"/>
      <w:b/>
      <w:caps/>
      <w:color w:val="4472C4" w:themeColor="accent1"/>
      <w:sz w:val="26"/>
      <w:szCs w:val="2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Resume1.dotx</Template>
  <TotalTime>29</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 D</cp:lastModifiedBy>
  <cp:revision>5</cp:revision>
  <dcterms:created xsi:type="dcterms:W3CDTF">2019-07-24T08:32:00Z</dcterms:created>
  <dcterms:modified xsi:type="dcterms:W3CDTF">2019-12-18T17:44:00Z</dcterms:modified>
  <cp:category/>
</cp:coreProperties>
</file>